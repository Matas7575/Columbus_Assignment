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" w:tblpY="-1426"/>
        <w:tblW w:w="11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4"/>
      </w:tblGrid>
      <w:tr w:rsidR="00200002" w:rsidRPr="004C6FF0" w14:paraId="636DA9FC" w14:textId="77777777" w:rsidTr="00200002">
        <w:trPr>
          <w:trHeight w:val="4224"/>
        </w:trPr>
        <w:tc>
          <w:tcPr>
            <w:tcW w:w="11920" w:type="dxa"/>
          </w:tcPr>
          <w:p w14:paraId="2043C873" w14:textId="77777777" w:rsidR="00200002" w:rsidRPr="004C6FF0" w:rsidRDefault="00200002" w:rsidP="002B5BA2">
            <w:pPr>
              <w:rPr>
                <w:lang w:val="lt-LT"/>
              </w:rPr>
            </w:pPr>
            <w:r w:rsidRPr="004C6FF0">
              <w:rPr>
                <w:noProof/>
                <w:lang w:val="lt-LT"/>
              </w:rPr>
              <w:drawing>
                <wp:anchor distT="0" distB="0" distL="114300" distR="114300" simplePos="0" relativeHeight="251661312" behindDoc="0" locked="0" layoutInCell="1" allowOverlap="1" wp14:anchorId="29DCDD78" wp14:editId="4DBAF880">
                  <wp:simplePos x="0" y="0"/>
                  <wp:positionH relativeFrom="page">
                    <wp:posOffset>-6350</wp:posOffset>
                  </wp:positionH>
                  <wp:positionV relativeFrom="page">
                    <wp:posOffset>-3330</wp:posOffset>
                  </wp:positionV>
                  <wp:extent cx="2459355" cy="1014730"/>
                  <wp:effectExtent l="0" t="0" r="0" b="0"/>
                  <wp:wrapNone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Colombus_logo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noProof/>
                  <w:lang w:val="lt-LT"/>
                </w:rPr>
                <w:id w:val="881682164"/>
                <w:picture/>
              </w:sdtPr>
              <w:sdtEndPr/>
              <w:sdtContent>
                <w:r w:rsidRPr="004C6FF0">
                  <w:rPr>
                    <w:noProof/>
                    <w:lang w:val="lt-LT"/>
                  </w:rPr>
                  <w:drawing>
                    <wp:inline distT="0" distB="0" distL="0" distR="0" wp14:anchorId="59421CD7" wp14:editId="50D42FA3">
                      <wp:extent cx="7565954" cy="2709622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65954" cy="27096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011F09F5" w14:textId="77777777" w:rsidR="005E2260" w:rsidRPr="004C6FF0" w:rsidRDefault="005E2260" w:rsidP="005E2260">
      <w:pPr>
        <w:pStyle w:val="Heading6"/>
        <w:rPr>
          <w:lang w:val="lt-LT"/>
        </w:rPr>
        <w:sectPr w:rsidR="005E2260" w:rsidRPr="004C6FF0" w:rsidSect="00501C31">
          <w:footerReference w:type="default" r:id="rId12"/>
          <w:pgSz w:w="11906" w:h="16838" w:code="9"/>
          <w:pgMar w:top="1440" w:right="1080" w:bottom="360" w:left="1080" w:header="720" w:footer="144" w:gutter="0"/>
          <w:cols w:space="720"/>
          <w:docGrid w:linePitch="360"/>
        </w:sectPr>
      </w:pPr>
    </w:p>
    <w:p w14:paraId="1ECDB494" w14:textId="7E4496AD" w:rsidR="00501C31" w:rsidRPr="004C6FF0" w:rsidRDefault="00F70EF4" w:rsidP="005E2260">
      <w:pPr>
        <w:pStyle w:val="Heading1"/>
        <w:rPr>
          <w:lang w:val="lt-LT"/>
        </w:rPr>
      </w:pPr>
      <w:r w:rsidRPr="004C6FF0">
        <w:rPr>
          <w:lang w:val="lt-LT"/>
        </w:rPr>
        <w:t>Techninė užduotis (</w:t>
      </w:r>
      <w:r w:rsidRPr="004C6FF0">
        <w:rPr>
          <w:sz w:val="56"/>
          <w:szCs w:val="56"/>
          <w:lang w:val="lt-LT"/>
        </w:rPr>
        <w:t>TU</w:t>
      </w:r>
      <w:r w:rsidRPr="004C6FF0">
        <w:rPr>
          <w:lang w:val="lt-LT"/>
        </w:rPr>
        <w:t>)</w:t>
      </w:r>
    </w:p>
    <w:p w14:paraId="54954A90" w14:textId="131B475A" w:rsidR="008E1CBB" w:rsidRPr="004C6FF0" w:rsidRDefault="00F70EF4" w:rsidP="002B5BA2">
      <w:pPr>
        <w:pStyle w:val="Heading2"/>
        <w:rPr>
          <w:lang w:val="lt-LT"/>
        </w:rPr>
      </w:pPr>
      <w:r w:rsidRPr="004C6FF0">
        <w:rPr>
          <w:lang w:val="lt-LT"/>
        </w:rPr>
        <w:t>Dokumento versijos</w:t>
      </w:r>
    </w:p>
    <w:p w14:paraId="188CF627" w14:textId="77777777" w:rsidR="00F70EF4" w:rsidRPr="004C6FF0" w:rsidRDefault="00F70EF4" w:rsidP="00F70EF4">
      <w:pPr>
        <w:rPr>
          <w:sz w:val="28"/>
          <w:szCs w:val="24"/>
          <w:lang w:val="lt-LT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"/>
        <w:gridCol w:w="1495"/>
        <w:gridCol w:w="2189"/>
        <w:gridCol w:w="3976"/>
      </w:tblGrid>
      <w:tr w:rsidR="00F70EF4" w:rsidRPr="004C6FF0" w14:paraId="07BF838C" w14:textId="77777777" w:rsidTr="002A62DA">
        <w:tc>
          <w:tcPr>
            <w:tcW w:w="1081" w:type="dxa"/>
          </w:tcPr>
          <w:p w14:paraId="3101390E" w14:textId="77777777" w:rsidR="00F70EF4" w:rsidRPr="004C6FF0" w:rsidRDefault="00F70EF4" w:rsidP="00F70EF4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2"/>
                <w:lang w:val="lt-LT"/>
              </w:rPr>
            </w:pPr>
            <w:r w:rsidRPr="004C6FF0">
              <w:rPr>
                <w:rFonts w:ascii="Verdana" w:eastAsia="Times New Roman" w:hAnsi="Verdana" w:cs="Arial"/>
                <w:b/>
                <w:color w:val="000000"/>
                <w:sz w:val="22"/>
                <w:lang w:val="lt-LT"/>
              </w:rPr>
              <w:t>Versija</w:t>
            </w:r>
          </w:p>
        </w:tc>
        <w:tc>
          <w:tcPr>
            <w:tcW w:w="1495" w:type="dxa"/>
          </w:tcPr>
          <w:p w14:paraId="16F6AB00" w14:textId="77777777" w:rsidR="00F70EF4" w:rsidRPr="004C6FF0" w:rsidRDefault="00F70EF4" w:rsidP="00F70EF4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2"/>
                <w:lang w:val="lt-LT"/>
              </w:rPr>
            </w:pPr>
            <w:r w:rsidRPr="004C6FF0">
              <w:rPr>
                <w:rFonts w:ascii="Verdana" w:eastAsia="Times New Roman" w:hAnsi="Verdana" w:cs="Arial"/>
                <w:b/>
                <w:color w:val="000000"/>
                <w:sz w:val="22"/>
                <w:lang w:val="lt-LT"/>
              </w:rPr>
              <w:t>Data</w:t>
            </w:r>
          </w:p>
        </w:tc>
        <w:tc>
          <w:tcPr>
            <w:tcW w:w="2189" w:type="dxa"/>
          </w:tcPr>
          <w:p w14:paraId="100ADB78" w14:textId="77777777" w:rsidR="00F70EF4" w:rsidRPr="004C6FF0" w:rsidRDefault="00F70EF4" w:rsidP="00F70EF4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2"/>
                <w:lang w:val="lt-LT"/>
              </w:rPr>
            </w:pPr>
            <w:r w:rsidRPr="004C6FF0">
              <w:rPr>
                <w:rFonts w:ascii="Verdana" w:eastAsia="Times New Roman" w:hAnsi="Verdana" w:cs="Arial"/>
                <w:b/>
                <w:color w:val="000000"/>
                <w:sz w:val="22"/>
                <w:lang w:val="lt-LT"/>
              </w:rPr>
              <w:t>Autorius</w:t>
            </w:r>
          </w:p>
        </w:tc>
        <w:tc>
          <w:tcPr>
            <w:tcW w:w="3976" w:type="dxa"/>
          </w:tcPr>
          <w:p w14:paraId="0B92547A" w14:textId="77777777" w:rsidR="00F70EF4" w:rsidRPr="004C6FF0" w:rsidRDefault="00F70EF4" w:rsidP="00F70EF4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2"/>
                <w:lang w:val="lt-LT"/>
              </w:rPr>
            </w:pPr>
            <w:r w:rsidRPr="004C6FF0">
              <w:rPr>
                <w:rFonts w:ascii="Verdana" w:eastAsia="Times New Roman" w:hAnsi="Verdana" w:cs="Arial"/>
                <w:b/>
                <w:color w:val="000000"/>
                <w:sz w:val="22"/>
                <w:lang w:val="lt-LT"/>
              </w:rPr>
              <w:t>Pakeitimai</w:t>
            </w:r>
          </w:p>
        </w:tc>
      </w:tr>
      <w:tr w:rsidR="00F70EF4" w:rsidRPr="004C6FF0" w14:paraId="7820262F" w14:textId="77777777" w:rsidTr="002A62DA">
        <w:tc>
          <w:tcPr>
            <w:tcW w:w="1081" w:type="dxa"/>
          </w:tcPr>
          <w:p w14:paraId="59264050" w14:textId="77777777" w:rsidR="00F70EF4" w:rsidRPr="004C6FF0" w:rsidRDefault="00F70EF4" w:rsidP="00F70EF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</w:pPr>
            <w:r w:rsidRPr="004C6FF0"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  <w:t>1.0</w:t>
            </w:r>
          </w:p>
        </w:tc>
        <w:tc>
          <w:tcPr>
            <w:tcW w:w="1495" w:type="dxa"/>
          </w:tcPr>
          <w:p w14:paraId="2B7E2E95" w14:textId="648EA63E" w:rsidR="00F70EF4" w:rsidRPr="004C6FF0" w:rsidRDefault="00F70EF4" w:rsidP="00F70EF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</w:pPr>
            <w:r w:rsidRPr="004C6FF0"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  <w:fldChar w:fldCharType="begin"/>
            </w:r>
            <w:r w:rsidRPr="004C6FF0"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  <w:instrText xml:space="preserve"> TIME \@ "yyyy.MM.dd" </w:instrText>
            </w:r>
            <w:r w:rsidRPr="004C6FF0"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  <w:fldChar w:fldCharType="separate"/>
            </w:r>
            <w:r w:rsidR="004E6C8B">
              <w:rPr>
                <w:rFonts w:ascii="Verdana" w:eastAsia="Times New Roman" w:hAnsi="Verdana" w:cs="Arial"/>
                <w:noProof/>
                <w:color w:val="000000"/>
                <w:sz w:val="22"/>
                <w:lang w:val="lt-LT"/>
              </w:rPr>
              <w:t>2023.07.11</w:t>
            </w:r>
            <w:r w:rsidRPr="004C6FF0"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  <w:fldChar w:fldCharType="end"/>
            </w:r>
          </w:p>
        </w:tc>
        <w:tc>
          <w:tcPr>
            <w:tcW w:w="2189" w:type="dxa"/>
          </w:tcPr>
          <w:p w14:paraId="22CDC4BA" w14:textId="787AD6F9" w:rsidR="00F70EF4" w:rsidRPr="004C6FF0" w:rsidRDefault="00F70EF4" w:rsidP="00F70EF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</w:pPr>
          </w:p>
        </w:tc>
        <w:tc>
          <w:tcPr>
            <w:tcW w:w="3976" w:type="dxa"/>
          </w:tcPr>
          <w:p w14:paraId="4B00C8B2" w14:textId="77777777" w:rsidR="00F70EF4" w:rsidRPr="004C6FF0" w:rsidRDefault="00F70EF4" w:rsidP="00F70EF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2"/>
                <w:lang w:val="lt-LT"/>
              </w:rPr>
            </w:pPr>
          </w:p>
        </w:tc>
      </w:tr>
    </w:tbl>
    <w:p w14:paraId="3F5F3EB0" w14:textId="77777777" w:rsidR="002A62DA" w:rsidRPr="004C6FF0" w:rsidRDefault="002A62DA" w:rsidP="002A62DA">
      <w:pPr>
        <w:pStyle w:val="Heading2"/>
        <w:rPr>
          <w:rFonts w:eastAsia="Times New Roman"/>
          <w:lang w:val="lt-LT"/>
        </w:rPr>
      </w:pPr>
    </w:p>
    <w:p w14:paraId="10161CE1" w14:textId="0E4C7447" w:rsidR="002A62DA" w:rsidRPr="004C6FF0" w:rsidRDefault="002A62DA" w:rsidP="002A62DA">
      <w:pPr>
        <w:pStyle w:val="Heading2"/>
        <w:rPr>
          <w:rFonts w:eastAsia="Times New Roman"/>
          <w:lang w:val="lt-LT"/>
        </w:rPr>
      </w:pPr>
      <w:r w:rsidRPr="004C6FF0">
        <w:rPr>
          <w:rFonts w:eastAsia="Times New Roman"/>
          <w:lang w:val="lt-LT"/>
        </w:rPr>
        <w:t>TIKSLAS</w:t>
      </w:r>
    </w:p>
    <w:p w14:paraId="3B5E9F9B" w14:textId="4FA4F6D9" w:rsidR="002A62DA" w:rsidRPr="004C6FF0" w:rsidRDefault="00446DC5" w:rsidP="002A62D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sz w:val="20"/>
          <w:szCs w:val="20"/>
          <w:lang w:val="lt-LT"/>
        </w:rPr>
        <w:t>Atlikti galutinę užduotį pagal kurią bus vertinamos įgytos žinios, loginis m</w:t>
      </w:r>
      <w:r w:rsidR="00BC3D0A" w:rsidRPr="004C6FF0">
        <w:rPr>
          <w:rFonts w:ascii="Verdana" w:eastAsia="Times New Roman" w:hAnsi="Verdana" w:cs="Times New Roman"/>
          <w:sz w:val="20"/>
          <w:szCs w:val="20"/>
          <w:lang w:val="lt-LT"/>
        </w:rPr>
        <w:t>ą</w:t>
      </w:r>
      <w:r w:rsidRPr="004C6FF0">
        <w:rPr>
          <w:rFonts w:ascii="Verdana" w:eastAsia="Times New Roman" w:hAnsi="Verdana" w:cs="Times New Roman"/>
          <w:sz w:val="20"/>
          <w:szCs w:val="20"/>
          <w:lang w:val="lt-LT"/>
        </w:rPr>
        <w:t xml:space="preserve">stymas, projektavimas, kodo švarumas. </w:t>
      </w:r>
    </w:p>
    <w:p w14:paraId="20F21582" w14:textId="77777777" w:rsidR="002A62DA" w:rsidRPr="004C6FF0" w:rsidRDefault="002A62DA" w:rsidP="002A62D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val="lt-LT"/>
        </w:rPr>
      </w:pPr>
    </w:p>
    <w:p w14:paraId="381DDC2B" w14:textId="77777777" w:rsidR="002A62DA" w:rsidRPr="004C6FF0" w:rsidRDefault="002A62DA" w:rsidP="002A62DA">
      <w:pPr>
        <w:pStyle w:val="Heading2"/>
        <w:rPr>
          <w:rFonts w:eastAsia="Times New Roman"/>
          <w:lang w:val="lt-LT"/>
        </w:rPr>
      </w:pPr>
      <w:r w:rsidRPr="004C6FF0">
        <w:rPr>
          <w:rFonts w:eastAsia="Times New Roman"/>
          <w:lang w:val="lt-LT"/>
        </w:rPr>
        <w:t>Reikalavimai</w:t>
      </w:r>
    </w:p>
    <w:p w14:paraId="7317F0AF" w14:textId="77777777" w:rsidR="004C6FF0" w:rsidRDefault="004C6FF0" w:rsidP="002A62DA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lt-LT"/>
        </w:rPr>
      </w:pPr>
    </w:p>
    <w:p w14:paraId="6C9435CF" w14:textId="57CF7D27" w:rsidR="002A62DA" w:rsidRPr="004C6FF0" w:rsidRDefault="002A62DA" w:rsidP="002A62DA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sz w:val="20"/>
          <w:szCs w:val="20"/>
          <w:lang w:val="lt-LT"/>
        </w:rPr>
        <w:t xml:space="preserve">Sukurti </w:t>
      </w:r>
      <w:r w:rsidR="00446DC5" w:rsidRPr="004C6FF0">
        <w:rPr>
          <w:rFonts w:ascii="Verdana" w:eastAsia="Times New Roman" w:hAnsi="Verdana" w:cs="Times New Roman"/>
          <w:sz w:val="20"/>
          <w:szCs w:val="20"/>
          <w:lang w:val="lt-LT"/>
        </w:rPr>
        <w:t>auto</w:t>
      </w:r>
      <w:r w:rsidR="00010DB3">
        <w:rPr>
          <w:rFonts w:ascii="Verdana" w:eastAsia="Times New Roman" w:hAnsi="Verdana" w:cs="Times New Roman"/>
          <w:sz w:val="20"/>
          <w:szCs w:val="20"/>
          <w:lang w:val="lt-LT"/>
        </w:rPr>
        <w:t>mobilių</w:t>
      </w:r>
      <w:r w:rsidR="00446DC5" w:rsidRPr="004C6FF0">
        <w:rPr>
          <w:rFonts w:ascii="Verdana" w:eastAsia="Times New Roman" w:hAnsi="Verdana" w:cs="Times New Roman"/>
          <w:sz w:val="20"/>
          <w:szCs w:val="20"/>
          <w:lang w:val="lt-LT"/>
        </w:rPr>
        <w:t xml:space="preserve"> nuomos modulį</w:t>
      </w:r>
      <w:r w:rsidR="0043385F">
        <w:rPr>
          <w:rFonts w:ascii="Verdana" w:eastAsia="Times New Roman" w:hAnsi="Verdana" w:cs="Times New Roman"/>
          <w:sz w:val="20"/>
          <w:szCs w:val="20"/>
          <w:lang w:val="lt-LT"/>
        </w:rPr>
        <w:t>.</w:t>
      </w:r>
    </w:p>
    <w:p w14:paraId="43AD59D6" w14:textId="6C5C4AEB" w:rsidR="00446DC5" w:rsidRPr="004C6FF0" w:rsidRDefault="00446DC5" w:rsidP="002A62DA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lt-LT"/>
        </w:rPr>
      </w:pPr>
    </w:p>
    <w:p w14:paraId="2BB313F5" w14:textId="3BE561AB" w:rsidR="00446DC5" w:rsidRPr="004C6FF0" w:rsidRDefault="00446DC5" w:rsidP="002A62DA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sz w:val="20"/>
          <w:szCs w:val="20"/>
          <w:lang w:val="lt-LT"/>
        </w:rPr>
        <w:t>Tech</w:t>
      </w:r>
      <w:r w:rsidR="0043385F">
        <w:rPr>
          <w:rFonts w:ascii="Verdana" w:eastAsia="Times New Roman" w:hAnsi="Verdana" w:cs="Times New Roman"/>
          <w:sz w:val="20"/>
          <w:szCs w:val="20"/>
          <w:lang w:val="lt-LT"/>
        </w:rPr>
        <w:t>niniai</w:t>
      </w:r>
      <w:r w:rsidRPr="004C6FF0">
        <w:rPr>
          <w:rFonts w:ascii="Verdana" w:eastAsia="Times New Roman" w:hAnsi="Verdana" w:cs="Times New Roman"/>
          <w:sz w:val="20"/>
          <w:szCs w:val="20"/>
          <w:lang w:val="lt-LT"/>
        </w:rPr>
        <w:t xml:space="preserve"> reikalavimai sprendimui</w:t>
      </w:r>
      <w:r w:rsidR="0043385F">
        <w:rPr>
          <w:rFonts w:ascii="Verdana" w:eastAsia="Times New Roman" w:hAnsi="Verdana" w:cs="Times New Roman"/>
          <w:sz w:val="20"/>
          <w:szCs w:val="20"/>
          <w:lang w:val="lt-LT"/>
        </w:rPr>
        <w:t>:</w:t>
      </w:r>
    </w:p>
    <w:p w14:paraId="06962848" w14:textId="68B4EB54" w:rsidR="00446DC5" w:rsidRDefault="001D247C" w:rsidP="00446DC5">
      <w:pPr>
        <w:pStyle w:val="ListParagraph"/>
        <w:numPr>
          <w:ilvl w:val="0"/>
          <w:numId w:val="21"/>
        </w:numPr>
      </w:pPr>
      <w:r w:rsidRPr="004C6FF0">
        <w:t>Programuojame</w:t>
      </w:r>
      <w:r w:rsidR="00446DC5" w:rsidRPr="004C6FF0">
        <w:t xml:space="preserve"> tik angliškai</w:t>
      </w:r>
    </w:p>
    <w:p w14:paraId="7FB4D50C" w14:textId="0C5E6F54" w:rsidR="004C6FF0" w:rsidRPr="004C6FF0" w:rsidRDefault="004C6FF0" w:rsidP="00446DC5">
      <w:pPr>
        <w:pStyle w:val="ListParagraph"/>
        <w:numPr>
          <w:ilvl w:val="0"/>
          <w:numId w:val="21"/>
        </w:numPr>
      </w:pPr>
      <w:r>
        <w:t xml:space="preserve">Vengti tekstinių konstantų kode – naudoti </w:t>
      </w:r>
      <w:proofErr w:type="spellStart"/>
      <w:r>
        <w:t>Labels</w:t>
      </w:r>
      <w:proofErr w:type="spellEnd"/>
    </w:p>
    <w:p w14:paraId="69857224" w14:textId="1DE1AFBA" w:rsidR="00446DC5" w:rsidRDefault="001D247C" w:rsidP="00446DC5">
      <w:pPr>
        <w:pStyle w:val="ListParagraph"/>
        <w:numPr>
          <w:ilvl w:val="0"/>
          <w:numId w:val="21"/>
        </w:numPr>
      </w:pPr>
      <w:r w:rsidRPr="004C6FF0">
        <w:t xml:space="preserve">Objektų pavadinimai ir Laukų pavadinimai – </w:t>
      </w:r>
      <w:proofErr w:type="spellStart"/>
      <w:r w:rsidRPr="004C6FF0">
        <w:t>max</w:t>
      </w:r>
      <w:proofErr w:type="spellEnd"/>
      <w:r w:rsidRPr="004C6FF0">
        <w:t xml:space="preserve"> 30</w:t>
      </w:r>
    </w:p>
    <w:p w14:paraId="761F2D9C" w14:textId="4E89F793" w:rsidR="004C6FF0" w:rsidRPr="004C6FF0" w:rsidRDefault="004C6FF0" w:rsidP="00446DC5">
      <w:pPr>
        <w:pStyle w:val="ListParagraph"/>
        <w:numPr>
          <w:ilvl w:val="0"/>
          <w:numId w:val="21"/>
        </w:numPr>
      </w:pPr>
      <w:r>
        <w:t>Funkcijų ir kintamųjų pavadinimai - prasmingi</w:t>
      </w:r>
    </w:p>
    <w:p w14:paraId="03834629" w14:textId="77777777" w:rsidR="002A62DA" w:rsidRPr="004C6FF0" w:rsidRDefault="002A62DA" w:rsidP="002A62DA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lt-LT"/>
        </w:rPr>
      </w:pPr>
    </w:p>
    <w:p w14:paraId="0A8C039B" w14:textId="32237658" w:rsidR="00BC3D0A" w:rsidRPr="004C6FF0" w:rsidRDefault="002A62DA" w:rsidP="00BC3D0A">
      <w:pPr>
        <w:pStyle w:val="Heading2"/>
        <w:rPr>
          <w:rFonts w:eastAsia="Times New Roman"/>
          <w:lang w:val="lt-LT"/>
        </w:rPr>
      </w:pPr>
      <w:r w:rsidRPr="004C6FF0">
        <w:rPr>
          <w:rFonts w:eastAsia="Times New Roman"/>
          <w:lang w:val="lt-LT"/>
        </w:rPr>
        <w:t>Pakeitimų specifikacija</w:t>
      </w:r>
    </w:p>
    <w:p w14:paraId="64C4DAB3" w14:textId="77777777" w:rsidR="00BC3D0A" w:rsidRPr="004C6FF0" w:rsidRDefault="00BC3D0A" w:rsidP="00BC3D0A">
      <w:pPr>
        <w:rPr>
          <w:lang w:val="lt-LT"/>
        </w:rPr>
      </w:pPr>
    </w:p>
    <w:p w14:paraId="659D068A" w14:textId="2965CFC4" w:rsidR="00BC3D0A" w:rsidRPr="004C6FF0" w:rsidRDefault="00BC3D0A" w:rsidP="00BC3D0A">
      <w:pPr>
        <w:pStyle w:val="ListParagraph"/>
        <w:numPr>
          <w:ilvl w:val="0"/>
          <w:numId w:val="20"/>
        </w:numPr>
      </w:pPr>
      <w:r w:rsidRPr="004C6FF0">
        <w:t xml:space="preserve">Sukurti </w:t>
      </w:r>
      <w:proofErr w:type="spellStart"/>
      <w:r w:rsidRPr="004C6FF0">
        <w:t>Table</w:t>
      </w:r>
      <w:proofErr w:type="spellEnd"/>
      <w:r w:rsidRPr="004C6FF0">
        <w:t xml:space="preserve"> „Aut</w:t>
      </w:r>
      <w:r w:rsidR="001D247C" w:rsidRPr="004C6FF0">
        <w:t>o</w:t>
      </w:r>
      <w:r w:rsidRPr="004C6FF0">
        <w:t xml:space="preserve"> </w:t>
      </w:r>
      <w:proofErr w:type="spellStart"/>
      <w:r w:rsidRPr="004C6FF0">
        <w:t>Setup</w:t>
      </w:r>
      <w:proofErr w:type="spellEnd"/>
      <w:r w:rsidRPr="004C6FF0">
        <w:t>“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Card</w:t>
      </w:r>
      <w:proofErr w:type="spellEnd"/>
      <w:r w:rsidRPr="004C6FF0">
        <w:t>)</w:t>
      </w:r>
    </w:p>
    <w:p w14:paraId="5D4E83DD" w14:textId="77777777" w:rsidR="00BC3D0A" w:rsidRPr="004C6FF0" w:rsidRDefault="00BC3D0A" w:rsidP="00BC3D0A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6279"/>
      </w:tblGrid>
      <w:tr w:rsidR="00BC3D0A" w:rsidRPr="004C6FF0" w14:paraId="11C25D44" w14:textId="77777777" w:rsidTr="00AA4E15">
        <w:tc>
          <w:tcPr>
            <w:tcW w:w="2235" w:type="dxa"/>
          </w:tcPr>
          <w:p w14:paraId="471EEAF4" w14:textId="77777777" w:rsidR="00BC3D0A" w:rsidRPr="004C6FF0" w:rsidRDefault="00BC3D0A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6279" w:type="dxa"/>
          </w:tcPr>
          <w:p w14:paraId="08286BF5" w14:textId="77777777" w:rsidR="00BC3D0A" w:rsidRPr="004C6FF0" w:rsidRDefault="00BC3D0A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BC3D0A" w:rsidRPr="004C6FF0" w14:paraId="33747889" w14:textId="77777777" w:rsidTr="00AA4E15">
        <w:tc>
          <w:tcPr>
            <w:tcW w:w="2235" w:type="dxa"/>
          </w:tcPr>
          <w:p w14:paraId="6880A336" w14:textId="16650EDD" w:rsidR="00BC3D0A" w:rsidRPr="004C6FF0" w:rsidRDefault="00BC3D0A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proofErr w:type="spellStart"/>
            <w:r w:rsidRPr="004C6FF0">
              <w:rPr>
                <w:sz w:val="20"/>
              </w:rPr>
              <w:t>Primary</w:t>
            </w:r>
            <w:proofErr w:type="spellEnd"/>
            <w:r w:rsidRPr="004C6FF0">
              <w:rPr>
                <w:sz w:val="20"/>
              </w:rPr>
              <w:t xml:space="preserve"> </w:t>
            </w:r>
            <w:proofErr w:type="spellStart"/>
            <w:r w:rsidRPr="004C6FF0">
              <w:rPr>
                <w:sz w:val="20"/>
              </w:rPr>
              <w:t>Key</w:t>
            </w:r>
            <w:proofErr w:type="spellEnd"/>
          </w:p>
        </w:tc>
        <w:tc>
          <w:tcPr>
            <w:tcW w:w="6279" w:type="dxa"/>
          </w:tcPr>
          <w:p w14:paraId="2A024096" w14:textId="0E3D218A" w:rsidR="00BC3D0A" w:rsidRPr="004C6FF0" w:rsidRDefault="00BC3D0A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Pirminis raktas</w:t>
            </w:r>
          </w:p>
        </w:tc>
      </w:tr>
      <w:tr w:rsidR="00BC3D0A" w:rsidRPr="004C6FF0" w14:paraId="61CD4E08" w14:textId="77777777" w:rsidTr="00AA4E15">
        <w:tc>
          <w:tcPr>
            <w:tcW w:w="2235" w:type="dxa"/>
          </w:tcPr>
          <w:p w14:paraId="1640E289" w14:textId="1500A680" w:rsidR="00BC3D0A" w:rsidRPr="004C6FF0" w:rsidRDefault="00BC3D0A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Automobilių numerių serija</w:t>
            </w:r>
          </w:p>
        </w:tc>
        <w:tc>
          <w:tcPr>
            <w:tcW w:w="6279" w:type="dxa"/>
          </w:tcPr>
          <w:p w14:paraId="523F4F2D" w14:textId="706E5D60" w:rsidR="00BC3D0A" w:rsidRPr="004C6FF0" w:rsidRDefault="00BC3D0A" w:rsidP="00AA4E15">
            <w:pPr>
              <w:rPr>
                <w:sz w:val="20"/>
              </w:rPr>
            </w:pPr>
          </w:p>
        </w:tc>
      </w:tr>
      <w:tr w:rsidR="0066227E" w:rsidRPr="004C6FF0" w14:paraId="695FA235" w14:textId="77777777" w:rsidTr="00AA4E15">
        <w:tc>
          <w:tcPr>
            <w:tcW w:w="2235" w:type="dxa"/>
          </w:tcPr>
          <w:p w14:paraId="3C40C958" w14:textId="629B0727" w:rsidR="0066227E" w:rsidRPr="004C6FF0" w:rsidRDefault="0066227E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Nuomos kortelės serija</w:t>
            </w:r>
          </w:p>
        </w:tc>
        <w:tc>
          <w:tcPr>
            <w:tcW w:w="6279" w:type="dxa"/>
          </w:tcPr>
          <w:p w14:paraId="1C790272" w14:textId="77777777" w:rsidR="0066227E" w:rsidRPr="004C6FF0" w:rsidRDefault="0066227E" w:rsidP="00AA4E15">
            <w:pPr>
              <w:rPr>
                <w:sz w:val="20"/>
              </w:rPr>
            </w:pPr>
          </w:p>
        </w:tc>
      </w:tr>
      <w:tr w:rsidR="00D745ED" w:rsidRPr="004C6FF0" w14:paraId="64590E31" w14:textId="77777777" w:rsidTr="00AA4E15">
        <w:tc>
          <w:tcPr>
            <w:tcW w:w="2235" w:type="dxa"/>
          </w:tcPr>
          <w:p w14:paraId="70CA418D" w14:textId="3DDD78C7" w:rsidR="00D745ED" w:rsidRPr="004C6FF0" w:rsidRDefault="00D745ED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Priedų vieta</w:t>
            </w:r>
          </w:p>
        </w:tc>
        <w:tc>
          <w:tcPr>
            <w:tcW w:w="6279" w:type="dxa"/>
          </w:tcPr>
          <w:p w14:paraId="1A41AB65" w14:textId="01D86E6B" w:rsidR="00D745ED" w:rsidRPr="004C6FF0" w:rsidRDefault="00D745ED" w:rsidP="00AA4E15">
            <w:pPr>
              <w:rPr>
                <w:sz w:val="20"/>
              </w:rPr>
            </w:pPr>
            <w:proofErr w:type="spellStart"/>
            <w:r w:rsidRPr="004C6FF0">
              <w:rPr>
                <w:sz w:val="20"/>
              </w:rPr>
              <w:t>Relation</w:t>
            </w:r>
            <w:proofErr w:type="spellEnd"/>
            <w:r w:rsidRPr="004C6FF0">
              <w:rPr>
                <w:sz w:val="20"/>
              </w:rPr>
              <w:t xml:space="preserve"> - </w:t>
            </w:r>
            <w:proofErr w:type="spellStart"/>
            <w:r w:rsidRPr="004C6FF0">
              <w:rPr>
                <w:sz w:val="20"/>
              </w:rPr>
              <w:t>Location</w:t>
            </w:r>
            <w:proofErr w:type="spellEnd"/>
          </w:p>
        </w:tc>
      </w:tr>
    </w:tbl>
    <w:p w14:paraId="30A51F6B" w14:textId="6DA364DC" w:rsidR="00BC3D0A" w:rsidRPr="004C6FF0" w:rsidRDefault="00BC3D0A" w:rsidP="00BC3D0A">
      <w:pPr>
        <w:rPr>
          <w:sz w:val="20"/>
          <w:szCs w:val="20"/>
          <w:lang w:val="lt-LT"/>
        </w:rPr>
      </w:pPr>
    </w:p>
    <w:p w14:paraId="1DE92DDD" w14:textId="743C7A6C" w:rsidR="00D745ED" w:rsidRPr="004C6FF0" w:rsidRDefault="00D745ED" w:rsidP="00D745ED">
      <w:pPr>
        <w:pStyle w:val="ListParagraph"/>
        <w:numPr>
          <w:ilvl w:val="0"/>
          <w:numId w:val="30"/>
        </w:numPr>
      </w:pPr>
      <w:r w:rsidRPr="004C6FF0">
        <w:lastRenderedPageBreak/>
        <w:t xml:space="preserve">Sukurti </w:t>
      </w:r>
      <w:proofErr w:type="spellStart"/>
      <w:r w:rsidRPr="004C6FF0">
        <w:t>Table</w:t>
      </w:r>
      <w:proofErr w:type="spellEnd"/>
      <w:r w:rsidRPr="004C6FF0">
        <w:t>: „Auto Mark“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</w:t>
      </w:r>
      <w:proofErr w:type="spellEnd"/>
      <w:r w:rsidRPr="004C6FF0">
        <w:t>)</w:t>
      </w:r>
    </w:p>
    <w:p w14:paraId="15912D63" w14:textId="77777777" w:rsidR="00D745ED" w:rsidRPr="004C6FF0" w:rsidRDefault="00D745ED" w:rsidP="00D745ED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6279"/>
      </w:tblGrid>
      <w:tr w:rsidR="00D745ED" w:rsidRPr="004C6FF0" w14:paraId="01936082" w14:textId="77777777" w:rsidTr="00AA4E15">
        <w:tc>
          <w:tcPr>
            <w:tcW w:w="2235" w:type="dxa"/>
          </w:tcPr>
          <w:p w14:paraId="7D86E7FB" w14:textId="77777777" w:rsidR="00D745ED" w:rsidRPr="004C6FF0" w:rsidRDefault="00D745ED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6279" w:type="dxa"/>
          </w:tcPr>
          <w:p w14:paraId="3B7E9127" w14:textId="77777777" w:rsidR="00D745ED" w:rsidRPr="004C6FF0" w:rsidRDefault="00D745ED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D745ED" w:rsidRPr="004C6FF0" w14:paraId="28E3F633" w14:textId="77777777" w:rsidTr="00AA4E15">
        <w:tc>
          <w:tcPr>
            <w:tcW w:w="2235" w:type="dxa"/>
          </w:tcPr>
          <w:p w14:paraId="0DEA1ED1" w14:textId="77777777" w:rsidR="00D745ED" w:rsidRPr="004C6FF0" w:rsidRDefault="00D745ED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*Kodas</w:t>
            </w:r>
          </w:p>
        </w:tc>
        <w:tc>
          <w:tcPr>
            <w:tcW w:w="6279" w:type="dxa"/>
          </w:tcPr>
          <w:p w14:paraId="69ACE542" w14:textId="77777777" w:rsidR="00D745ED" w:rsidRPr="004C6FF0" w:rsidRDefault="00D745ED" w:rsidP="00AA4E15">
            <w:pPr>
              <w:rPr>
                <w:sz w:val="20"/>
              </w:rPr>
            </w:pPr>
          </w:p>
        </w:tc>
      </w:tr>
      <w:tr w:rsidR="00D745ED" w:rsidRPr="004C6FF0" w14:paraId="2530D4B6" w14:textId="77777777" w:rsidTr="00AA4E15">
        <w:tc>
          <w:tcPr>
            <w:tcW w:w="2235" w:type="dxa"/>
          </w:tcPr>
          <w:p w14:paraId="4C68BCD2" w14:textId="77777777" w:rsidR="00D745ED" w:rsidRPr="004C6FF0" w:rsidRDefault="00D745ED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Aprašas</w:t>
            </w:r>
          </w:p>
        </w:tc>
        <w:tc>
          <w:tcPr>
            <w:tcW w:w="6279" w:type="dxa"/>
          </w:tcPr>
          <w:p w14:paraId="6920AA44" w14:textId="77777777" w:rsidR="00D745ED" w:rsidRPr="004C6FF0" w:rsidRDefault="00D745ED" w:rsidP="00AA4E15">
            <w:pPr>
              <w:rPr>
                <w:sz w:val="20"/>
              </w:rPr>
            </w:pPr>
          </w:p>
        </w:tc>
      </w:tr>
    </w:tbl>
    <w:p w14:paraId="30614036" w14:textId="77777777" w:rsidR="00D745ED" w:rsidRPr="004C6FF0" w:rsidRDefault="00D745ED" w:rsidP="00BC3D0A">
      <w:pPr>
        <w:rPr>
          <w:sz w:val="20"/>
          <w:szCs w:val="20"/>
          <w:lang w:val="lt-LT"/>
        </w:rPr>
      </w:pPr>
    </w:p>
    <w:p w14:paraId="6DC6FDB9" w14:textId="5D187147" w:rsidR="00BC3D0A" w:rsidRPr="004C6FF0" w:rsidRDefault="00BC3D0A" w:rsidP="00D745ED">
      <w:pPr>
        <w:pStyle w:val="ListParagraph"/>
        <w:numPr>
          <w:ilvl w:val="0"/>
          <w:numId w:val="30"/>
        </w:numPr>
      </w:pPr>
      <w:r w:rsidRPr="004C6FF0">
        <w:t xml:space="preserve">Sukurti </w:t>
      </w:r>
      <w:proofErr w:type="spellStart"/>
      <w:r w:rsidRPr="004C6FF0">
        <w:t>Table</w:t>
      </w:r>
      <w:proofErr w:type="spellEnd"/>
      <w:r w:rsidRPr="004C6FF0">
        <w:t xml:space="preserve">: „Auto </w:t>
      </w:r>
      <w:proofErr w:type="spellStart"/>
      <w:r w:rsidRPr="004C6FF0">
        <w:t>Model</w:t>
      </w:r>
      <w:proofErr w:type="spellEnd"/>
      <w:r w:rsidRPr="004C6FF0">
        <w:t>“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</w:t>
      </w:r>
      <w:proofErr w:type="spellEnd"/>
      <w:r w:rsidRPr="004C6FF0">
        <w:t>)</w:t>
      </w:r>
    </w:p>
    <w:p w14:paraId="0DBE888A" w14:textId="7BFA0D9C" w:rsidR="00BC3D0A" w:rsidRPr="004C6FF0" w:rsidRDefault="00BC3D0A" w:rsidP="00BC3D0A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6279"/>
      </w:tblGrid>
      <w:tr w:rsidR="00BC3D0A" w:rsidRPr="004C6FF0" w14:paraId="344A4C24" w14:textId="77777777" w:rsidTr="00AA4E15">
        <w:tc>
          <w:tcPr>
            <w:tcW w:w="2235" w:type="dxa"/>
          </w:tcPr>
          <w:p w14:paraId="5562701A" w14:textId="77777777" w:rsidR="00BC3D0A" w:rsidRPr="004C6FF0" w:rsidRDefault="00BC3D0A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6279" w:type="dxa"/>
          </w:tcPr>
          <w:p w14:paraId="3C737488" w14:textId="77777777" w:rsidR="00BC3D0A" w:rsidRPr="004C6FF0" w:rsidRDefault="00BC3D0A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D745ED" w:rsidRPr="004C6FF0" w14:paraId="4C3A8D93" w14:textId="77777777" w:rsidTr="00AA4E15">
        <w:tc>
          <w:tcPr>
            <w:tcW w:w="2235" w:type="dxa"/>
          </w:tcPr>
          <w:p w14:paraId="70340684" w14:textId="55F74222" w:rsidR="00D745ED" w:rsidRPr="004C6FF0" w:rsidRDefault="00D745ED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*Markės kodas</w:t>
            </w:r>
          </w:p>
        </w:tc>
        <w:tc>
          <w:tcPr>
            <w:tcW w:w="6279" w:type="dxa"/>
          </w:tcPr>
          <w:p w14:paraId="16EAE407" w14:textId="77777777" w:rsidR="00D745ED" w:rsidRPr="004C6FF0" w:rsidRDefault="00D745ED" w:rsidP="00AA4E15">
            <w:pPr>
              <w:rPr>
                <w:b/>
                <w:bCs/>
                <w:sz w:val="20"/>
              </w:rPr>
            </w:pPr>
          </w:p>
        </w:tc>
      </w:tr>
      <w:tr w:rsidR="00BC3D0A" w:rsidRPr="004C6FF0" w14:paraId="21F36C21" w14:textId="77777777" w:rsidTr="00AA4E15">
        <w:tc>
          <w:tcPr>
            <w:tcW w:w="2235" w:type="dxa"/>
          </w:tcPr>
          <w:p w14:paraId="2157C68A" w14:textId="3DF7F540" w:rsidR="00BC3D0A" w:rsidRPr="004C6FF0" w:rsidRDefault="00BC3D0A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*Kodas</w:t>
            </w:r>
          </w:p>
        </w:tc>
        <w:tc>
          <w:tcPr>
            <w:tcW w:w="6279" w:type="dxa"/>
          </w:tcPr>
          <w:p w14:paraId="3F685E38" w14:textId="60158F02" w:rsidR="00BC3D0A" w:rsidRPr="004C6FF0" w:rsidRDefault="00BC3D0A" w:rsidP="00AA4E15">
            <w:pPr>
              <w:rPr>
                <w:sz w:val="20"/>
              </w:rPr>
            </w:pPr>
          </w:p>
        </w:tc>
      </w:tr>
      <w:tr w:rsidR="00BC3D0A" w:rsidRPr="004C6FF0" w14:paraId="4A891E03" w14:textId="77777777" w:rsidTr="00AA4E15">
        <w:tc>
          <w:tcPr>
            <w:tcW w:w="2235" w:type="dxa"/>
          </w:tcPr>
          <w:p w14:paraId="1287E30A" w14:textId="259C505F" w:rsidR="00BC3D0A" w:rsidRPr="004C6FF0" w:rsidRDefault="00BC3D0A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Aprašas</w:t>
            </w:r>
          </w:p>
        </w:tc>
        <w:tc>
          <w:tcPr>
            <w:tcW w:w="6279" w:type="dxa"/>
          </w:tcPr>
          <w:p w14:paraId="021DC131" w14:textId="78C41BA2" w:rsidR="00BC3D0A" w:rsidRPr="004C6FF0" w:rsidRDefault="00BC3D0A" w:rsidP="00AA4E15">
            <w:pPr>
              <w:rPr>
                <w:sz w:val="20"/>
              </w:rPr>
            </w:pPr>
          </w:p>
        </w:tc>
      </w:tr>
    </w:tbl>
    <w:p w14:paraId="4BC2E429" w14:textId="2D08E0EC" w:rsidR="00BC3D0A" w:rsidRPr="004C6FF0" w:rsidRDefault="00BC3D0A" w:rsidP="00D745ED">
      <w:pPr>
        <w:rPr>
          <w:sz w:val="20"/>
          <w:szCs w:val="20"/>
          <w:lang w:val="lt-LT"/>
        </w:rPr>
      </w:pPr>
    </w:p>
    <w:p w14:paraId="38231CEE" w14:textId="00C82E15" w:rsidR="002A62DA" w:rsidRPr="004C6FF0" w:rsidRDefault="002A62DA" w:rsidP="00D745ED">
      <w:pPr>
        <w:pStyle w:val="ListParagraph"/>
        <w:numPr>
          <w:ilvl w:val="0"/>
          <w:numId w:val="30"/>
        </w:numPr>
      </w:pPr>
      <w:r w:rsidRPr="004C6FF0">
        <w:t>Sukurti</w:t>
      </w:r>
      <w:r w:rsidR="00BC3D0A" w:rsidRPr="004C6FF0">
        <w:t xml:space="preserve"> </w:t>
      </w:r>
      <w:proofErr w:type="spellStart"/>
      <w:r w:rsidR="00BC3D0A" w:rsidRPr="004C6FF0">
        <w:t>Table</w:t>
      </w:r>
      <w:proofErr w:type="spellEnd"/>
      <w:r w:rsidR="00BC3D0A" w:rsidRPr="004C6FF0">
        <w:t>:</w:t>
      </w:r>
      <w:r w:rsidR="00446DC5" w:rsidRPr="004C6FF0">
        <w:t xml:space="preserve"> </w:t>
      </w:r>
      <w:r w:rsidR="00BC3D0A" w:rsidRPr="004C6FF0">
        <w:t>„Auto“</w:t>
      </w:r>
      <w:r w:rsidR="00446DC5" w:rsidRPr="004C6FF0">
        <w:t xml:space="preserve"> (</w:t>
      </w:r>
      <w:proofErr w:type="spellStart"/>
      <w:r w:rsidR="00446DC5" w:rsidRPr="004C6FF0">
        <w:t>Page</w:t>
      </w:r>
      <w:proofErr w:type="spellEnd"/>
      <w:r w:rsidR="00446DC5" w:rsidRPr="004C6FF0">
        <w:t xml:space="preserve">: </w:t>
      </w:r>
      <w:proofErr w:type="spellStart"/>
      <w:r w:rsidR="00446DC5" w:rsidRPr="004C6FF0">
        <w:t>List</w:t>
      </w:r>
      <w:proofErr w:type="spellEnd"/>
      <w:r w:rsidR="00446DC5" w:rsidRPr="004C6FF0">
        <w:t xml:space="preserve">, </w:t>
      </w:r>
      <w:proofErr w:type="spellStart"/>
      <w:r w:rsidR="00446DC5" w:rsidRPr="004C6FF0">
        <w:t>Card</w:t>
      </w:r>
      <w:proofErr w:type="spellEnd"/>
      <w:r w:rsidR="00446DC5" w:rsidRPr="004C6FF0">
        <w:t>)</w:t>
      </w:r>
    </w:p>
    <w:p w14:paraId="6CCC2C19" w14:textId="77777777" w:rsidR="00BC3D0A" w:rsidRPr="004C6FF0" w:rsidRDefault="00BC3D0A" w:rsidP="00D745ED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6279"/>
      </w:tblGrid>
      <w:tr w:rsidR="00446DC5" w:rsidRPr="004C6FF0" w14:paraId="77E1CF5E" w14:textId="77777777" w:rsidTr="00AA4E15">
        <w:tc>
          <w:tcPr>
            <w:tcW w:w="2235" w:type="dxa"/>
          </w:tcPr>
          <w:p w14:paraId="36199C72" w14:textId="17A71428" w:rsidR="00446DC5" w:rsidRPr="004C6FF0" w:rsidRDefault="00446DC5" w:rsidP="002A62DA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6279" w:type="dxa"/>
          </w:tcPr>
          <w:p w14:paraId="2AB8354F" w14:textId="0D3F7743" w:rsidR="00446DC5" w:rsidRPr="004C6FF0" w:rsidRDefault="00446DC5" w:rsidP="002A62DA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446DC5" w:rsidRPr="004C6FF0" w14:paraId="5C4639E1" w14:textId="77777777" w:rsidTr="00AA4E15">
        <w:tc>
          <w:tcPr>
            <w:tcW w:w="2235" w:type="dxa"/>
          </w:tcPr>
          <w:p w14:paraId="2CDD47C7" w14:textId="6C885E3B" w:rsidR="00446DC5" w:rsidRPr="004C6FF0" w:rsidRDefault="00BC3D0A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446DC5" w:rsidRPr="004C6FF0">
              <w:rPr>
                <w:sz w:val="20"/>
              </w:rPr>
              <w:t>Nr.</w:t>
            </w:r>
          </w:p>
        </w:tc>
        <w:tc>
          <w:tcPr>
            <w:tcW w:w="6279" w:type="dxa"/>
          </w:tcPr>
          <w:p w14:paraId="5F1FA693" w14:textId="1D730852" w:rsidR="00446DC5" w:rsidRPr="004C6FF0" w:rsidRDefault="00446DC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Numerių serija priskiriama pagal nustatymą.</w:t>
            </w:r>
          </w:p>
        </w:tc>
      </w:tr>
      <w:tr w:rsidR="00446DC5" w:rsidRPr="004C6FF0" w14:paraId="369A48B7" w14:textId="77777777" w:rsidTr="00AA4E15">
        <w:tc>
          <w:tcPr>
            <w:tcW w:w="2235" w:type="dxa"/>
          </w:tcPr>
          <w:p w14:paraId="0D275CD6" w14:textId="3D589099" w:rsidR="00446DC5" w:rsidRPr="004C6FF0" w:rsidRDefault="00446DC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Pavadinimas</w:t>
            </w:r>
          </w:p>
        </w:tc>
        <w:tc>
          <w:tcPr>
            <w:tcW w:w="6279" w:type="dxa"/>
          </w:tcPr>
          <w:p w14:paraId="24E3149B" w14:textId="1880BA2D" w:rsidR="00446DC5" w:rsidRPr="004C6FF0" w:rsidRDefault="00446DC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Auto pavadinimas</w:t>
            </w:r>
          </w:p>
        </w:tc>
      </w:tr>
      <w:tr w:rsidR="00446DC5" w:rsidRPr="004C6FF0" w14:paraId="202041DC" w14:textId="77777777" w:rsidTr="00AA4E15">
        <w:tc>
          <w:tcPr>
            <w:tcW w:w="2235" w:type="dxa"/>
          </w:tcPr>
          <w:p w14:paraId="57E4561E" w14:textId="0EBA221B" w:rsidR="00446DC5" w:rsidRPr="004C6FF0" w:rsidRDefault="00446DC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Marke</w:t>
            </w:r>
          </w:p>
        </w:tc>
        <w:tc>
          <w:tcPr>
            <w:tcW w:w="6279" w:type="dxa"/>
          </w:tcPr>
          <w:p w14:paraId="43F81A93" w14:textId="6F2D512F" w:rsidR="00446DC5" w:rsidRPr="004C6FF0" w:rsidRDefault="00446DC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Leisti pasirinkti iš markių klasifikatoriaus</w:t>
            </w:r>
          </w:p>
        </w:tc>
      </w:tr>
      <w:tr w:rsidR="00446DC5" w:rsidRPr="004C6FF0" w14:paraId="52CD8FCA" w14:textId="77777777" w:rsidTr="00AA4E15">
        <w:tc>
          <w:tcPr>
            <w:tcW w:w="2235" w:type="dxa"/>
          </w:tcPr>
          <w:p w14:paraId="314F5D23" w14:textId="289F50A0" w:rsidR="00446DC5" w:rsidRPr="004C6FF0" w:rsidRDefault="00446DC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Modelis</w:t>
            </w:r>
          </w:p>
        </w:tc>
        <w:tc>
          <w:tcPr>
            <w:tcW w:w="6279" w:type="dxa"/>
          </w:tcPr>
          <w:p w14:paraId="4CB4E54D" w14:textId="14ED5937" w:rsidR="00446DC5" w:rsidRPr="004C6FF0" w:rsidRDefault="00446DC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Leisti pasirinkti iš modelių klasifikatoriaus. Modelis turi būti rodomas tik tai markei.</w:t>
            </w:r>
          </w:p>
        </w:tc>
      </w:tr>
      <w:tr w:rsidR="00446DC5" w:rsidRPr="004C6FF0" w14:paraId="313308B6" w14:textId="77777777" w:rsidTr="00AA4E15">
        <w:tc>
          <w:tcPr>
            <w:tcW w:w="2235" w:type="dxa"/>
          </w:tcPr>
          <w:p w14:paraId="108B6134" w14:textId="7C994F20" w:rsidR="00446DC5" w:rsidRPr="004C6FF0" w:rsidRDefault="00446DC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Pagaminimo metai</w:t>
            </w:r>
          </w:p>
        </w:tc>
        <w:tc>
          <w:tcPr>
            <w:tcW w:w="6279" w:type="dxa"/>
          </w:tcPr>
          <w:p w14:paraId="3EC89CC5" w14:textId="5E408CAF" w:rsidR="00446DC5" w:rsidRPr="004C6FF0" w:rsidRDefault="00446DC5" w:rsidP="002A62DA">
            <w:pPr>
              <w:rPr>
                <w:sz w:val="20"/>
              </w:rPr>
            </w:pPr>
          </w:p>
        </w:tc>
      </w:tr>
      <w:tr w:rsidR="00225D6F" w:rsidRPr="004C6FF0" w14:paraId="60034D07" w14:textId="77777777" w:rsidTr="00AA4E15">
        <w:tc>
          <w:tcPr>
            <w:tcW w:w="2235" w:type="dxa"/>
          </w:tcPr>
          <w:p w14:paraId="29234EF4" w14:textId="7E6D4D0A" w:rsidR="00225D6F" w:rsidRPr="004C6FF0" w:rsidRDefault="00225D6F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Civilinio draudimo galiojimas iki</w:t>
            </w:r>
          </w:p>
        </w:tc>
        <w:tc>
          <w:tcPr>
            <w:tcW w:w="6279" w:type="dxa"/>
          </w:tcPr>
          <w:p w14:paraId="4A98B923" w14:textId="77777777" w:rsidR="00225D6F" w:rsidRPr="004C6FF0" w:rsidRDefault="00225D6F" w:rsidP="002A62DA">
            <w:pPr>
              <w:rPr>
                <w:sz w:val="20"/>
              </w:rPr>
            </w:pPr>
          </w:p>
        </w:tc>
      </w:tr>
      <w:tr w:rsidR="00225D6F" w:rsidRPr="004C6FF0" w14:paraId="4BC8FE49" w14:textId="77777777" w:rsidTr="00AA4E15">
        <w:tc>
          <w:tcPr>
            <w:tcW w:w="2235" w:type="dxa"/>
          </w:tcPr>
          <w:p w14:paraId="7505311E" w14:textId="4DE70346" w:rsidR="00225D6F" w:rsidRPr="004C6FF0" w:rsidRDefault="00225D6F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TA galiojimas iki</w:t>
            </w:r>
          </w:p>
        </w:tc>
        <w:tc>
          <w:tcPr>
            <w:tcW w:w="6279" w:type="dxa"/>
          </w:tcPr>
          <w:p w14:paraId="633A39D1" w14:textId="77777777" w:rsidR="00225D6F" w:rsidRPr="004C6FF0" w:rsidRDefault="00225D6F" w:rsidP="002A62DA">
            <w:pPr>
              <w:rPr>
                <w:sz w:val="20"/>
              </w:rPr>
            </w:pPr>
          </w:p>
        </w:tc>
      </w:tr>
      <w:tr w:rsidR="00225D6F" w:rsidRPr="004C6FF0" w14:paraId="319F8AAB" w14:textId="77777777" w:rsidTr="00AA4E15">
        <w:tc>
          <w:tcPr>
            <w:tcW w:w="2235" w:type="dxa"/>
          </w:tcPr>
          <w:p w14:paraId="134DE1C2" w14:textId="3E2D748F" w:rsidR="00225D6F" w:rsidRPr="004C6FF0" w:rsidRDefault="00911C29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Vietos Kodas</w:t>
            </w:r>
          </w:p>
        </w:tc>
        <w:tc>
          <w:tcPr>
            <w:tcW w:w="6279" w:type="dxa"/>
          </w:tcPr>
          <w:p w14:paraId="2DDA7AA3" w14:textId="116F81CE" w:rsidR="00225D6F" w:rsidRPr="004C6FF0" w:rsidRDefault="00911C29" w:rsidP="002A62DA">
            <w:pPr>
              <w:rPr>
                <w:sz w:val="20"/>
              </w:rPr>
            </w:pPr>
            <w:proofErr w:type="spellStart"/>
            <w:r w:rsidRPr="004C6FF0">
              <w:rPr>
                <w:sz w:val="20"/>
              </w:rPr>
              <w:t>Relation</w:t>
            </w:r>
            <w:proofErr w:type="spellEnd"/>
            <w:r w:rsidRPr="004C6FF0">
              <w:rPr>
                <w:sz w:val="20"/>
              </w:rPr>
              <w:t xml:space="preserve"> į standartinę </w:t>
            </w:r>
            <w:proofErr w:type="spellStart"/>
            <w:r w:rsidRPr="004C6FF0">
              <w:rPr>
                <w:sz w:val="20"/>
              </w:rPr>
              <w:t>Location</w:t>
            </w:r>
            <w:proofErr w:type="spellEnd"/>
            <w:r w:rsidRPr="004C6FF0">
              <w:rPr>
                <w:sz w:val="20"/>
              </w:rPr>
              <w:t xml:space="preserve"> lentelę</w:t>
            </w:r>
          </w:p>
        </w:tc>
      </w:tr>
      <w:tr w:rsidR="00446DC5" w:rsidRPr="004C6FF0" w14:paraId="46F92D52" w14:textId="77777777" w:rsidTr="00AA4E15">
        <w:tc>
          <w:tcPr>
            <w:tcW w:w="2235" w:type="dxa"/>
          </w:tcPr>
          <w:p w14:paraId="0DE1EB1D" w14:textId="6874C234" w:rsidR="00446DC5" w:rsidRPr="004C6FF0" w:rsidRDefault="00725D19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Nuomos paslauga</w:t>
            </w:r>
          </w:p>
        </w:tc>
        <w:tc>
          <w:tcPr>
            <w:tcW w:w="6279" w:type="dxa"/>
          </w:tcPr>
          <w:p w14:paraId="7D126D54" w14:textId="53A83203" w:rsidR="00446DC5" w:rsidRPr="004C6FF0" w:rsidRDefault="00725D19" w:rsidP="002A62DA">
            <w:pPr>
              <w:rPr>
                <w:sz w:val="20"/>
              </w:rPr>
            </w:pPr>
            <w:proofErr w:type="spellStart"/>
            <w:r w:rsidRPr="004C6FF0">
              <w:rPr>
                <w:sz w:val="20"/>
              </w:rPr>
              <w:t>Relation</w:t>
            </w:r>
            <w:proofErr w:type="spellEnd"/>
            <w:r w:rsidRPr="004C6FF0">
              <w:rPr>
                <w:sz w:val="20"/>
              </w:rPr>
              <w:t xml:space="preserve"> į standartinę </w:t>
            </w:r>
            <w:proofErr w:type="spellStart"/>
            <w:r w:rsidRPr="004C6FF0">
              <w:rPr>
                <w:sz w:val="20"/>
              </w:rPr>
              <w:t>Resource</w:t>
            </w:r>
            <w:proofErr w:type="spellEnd"/>
            <w:r w:rsidRPr="004C6FF0">
              <w:rPr>
                <w:sz w:val="20"/>
              </w:rPr>
              <w:t xml:space="preserve"> lentelę</w:t>
            </w:r>
          </w:p>
        </w:tc>
      </w:tr>
      <w:tr w:rsidR="00725D19" w:rsidRPr="004C6FF0" w14:paraId="76DB30EE" w14:textId="77777777" w:rsidTr="00AA4E15">
        <w:tc>
          <w:tcPr>
            <w:tcW w:w="2235" w:type="dxa"/>
          </w:tcPr>
          <w:p w14:paraId="5F74B9F3" w14:textId="3248ECCE" w:rsidR="00725D19" w:rsidRPr="004C6FF0" w:rsidRDefault="00AA4E1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Nuomos kaina</w:t>
            </w:r>
          </w:p>
        </w:tc>
        <w:tc>
          <w:tcPr>
            <w:tcW w:w="6279" w:type="dxa"/>
          </w:tcPr>
          <w:p w14:paraId="1C0E979D" w14:textId="46800D54" w:rsidR="00725D19" w:rsidRPr="004C6FF0" w:rsidRDefault="00AA4E15" w:rsidP="002A62DA">
            <w:pPr>
              <w:rPr>
                <w:sz w:val="20"/>
              </w:rPr>
            </w:pPr>
            <w:r w:rsidRPr="004C6FF0">
              <w:rPr>
                <w:sz w:val="20"/>
              </w:rPr>
              <w:t>Rodyti reikšmę pagal Nuomos paslaugą (</w:t>
            </w:r>
            <w:proofErr w:type="spellStart"/>
            <w:r w:rsidRPr="004C6FF0">
              <w:rPr>
                <w:sz w:val="20"/>
              </w:rPr>
              <w:t>flow</w:t>
            </w:r>
            <w:proofErr w:type="spellEnd"/>
            <w:r w:rsidRPr="004C6FF0">
              <w:rPr>
                <w:sz w:val="20"/>
              </w:rPr>
              <w:t xml:space="preserve"> </w:t>
            </w:r>
            <w:proofErr w:type="spellStart"/>
            <w:r w:rsidRPr="004C6FF0">
              <w:rPr>
                <w:sz w:val="20"/>
              </w:rPr>
              <w:t>field</w:t>
            </w:r>
            <w:proofErr w:type="spellEnd"/>
            <w:r w:rsidRPr="004C6FF0">
              <w:rPr>
                <w:sz w:val="20"/>
              </w:rPr>
              <w:t>)</w:t>
            </w:r>
          </w:p>
        </w:tc>
      </w:tr>
    </w:tbl>
    <w:p w14:paraId="604C7BBA" w14:textId="532C01F1" w:rsidR="002A62DA" w:rsidRPr="004C6FF0" w:rsidRDefault="002A62DA" w:rsidP="002A62DA">
      <w:pPr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val="lt-LT"/>
        </w:rPr>
      </w:pPr>
    </w:p>
    <w:p w14:paraId="62C5A3DB" w14:textId="77777777" w:rsidR="00225D6F" w:rsidRPr="004C6FF0" w:rsidRDefault="00225D6F" w:rsidP="00225D6F">
      <w:pPr>
        <w:pStyle w:val="ListParagraph"/>
      </w:pPr>
    </w:p>
    <w:p w14:paraId="58BEA563" w14:textId="40F24830" w:rsidR="00225D6F" w:rsidRPr="004C6FF0" w:rsidRDefault="00225D6F" w:rsidP="00D745ED">
      <w:pPr>
        <w:pStyle w:val="ListParagraph"/>
        <w:numPr>
          <w:ilvl w:val="0"/>
          <w:numId w:val="30"/>
        </w:numPr>
      </w:pPr>
      <w:r w:rsidRPr="004C6FF0">
        <w:t>Sukurti</w:t>
      </w:r>
      <w:r w:rsidR="00BC3D0A" w:rsidRPr="004C6FF0">
        <w:t xml:space="preserve"> </w:t>
      </w:r>
      <w:proofErr w:type="spellStart"/>
      <w:r w:rsidR="00BC3D0A" w:rsidRPr="004C6FF0">
        <w:t>Table</w:t>
      </w:r>
      <w:proofErr w:type="spellEnd"/>
      <w:r w:rsidR="00BC3D0A" w:rsidRPr="004C6FF0">
        <w:t>:</w:t>
      </w:r>
      <w:r w:rsidRPr="004C6FF0">
        <w:t xml:space="preserve"> </w:t>
      </w:r>
      <w:r w:rsidR="00BC3D0A" w:rsidRPr="004C6FF0">
        <w:t xml:space="preserve">„Auto </w:t>
      </w:r>
      <w:proofErr w:type="spellStart"/>
      <w:r w:rsidR="00BC3D0A" w:rsidRPr="004C6FF0">
        <w:t>Reservation</w:t>
      </w:r>
      <w:proofErr w:type="spellEnd"/>
      <w:r w:rsidR="00BC3D0A" w:rsidRPr="004C6FF0">
        <w:t>“</w:t>
      </w:r>
      <w:r w:rsidRPr="004C6FF0">
        <w:t xml:space="preserve">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</w:t>
      </w:r>
      <w:proofErr w:type="spellEnd"/>
      <w:r w:rsidRPr="004C6FF0">
        <w:t>)</w:t>
      </w:r>
    </w:p>
    <w:p w14:paraId="05934099" w14:textId="77777777" w:rsidR="00BC3D0A" w:rsidRPr="004C6FF0" w:rsidRDefault="00BC3D0A" w:rsidP="00D745ED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3397"/>
        <w:gridCol w:w="5117"/>
      </w:tblGrid>
      <w:tr w:rsidR="00225D6F" w:rsidRPr="004C6FF0" w14:paraId="45F87D03" w14:textId="77777777" w:rsidTr="00D745ED">
        <w:tc>
          <w:tcPr>
            <w:tcW w:w="3397" w:type="dxa"/>
          </w:tcPr>
          <w:p w14:paraId="24DBACDF" w14:textId="77777777" w:rsidR="00225D6F" w:rsidRPr="004C6FF0" w:rsidRDefault="00225D6F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5117" w:type="dxa"/>
          </w:tcPr>
          <w:p w14:paraId="1A839BB0" w14:textId="77777777" w:rsidR="00225D6F" w:rsidRPr="004C6FF0" w:rsidRDefault="00225D6F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225D6F" w:rsidRPr="004C6FF0" w14:paraId="691B2FA6" w14:textId="77777777" w:rsidTr="00D745ED">
        <w:tc>
          <w:tcPr>
            <w:tcW w:w="3397" w:type="dxa"/>
          </w:tcPr>
          <w:p w14:paraId="68E0C044" w14:textId="4693F04C" w:rsidR="00225D6F" w:rsidRPr="004C6FF0" w:rsidRDefault="00BC3D0A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225D6F" w:rsidRPr="004C6FF0">
              <w:rPr>
                <w:sz w:val="20"/>
              </w:rPr>
              <w:t>Automobilio Nr.</w:t>
            </w:r>
          </w:p>
        </w:tc>
        <w:tc>
          <w:tcPr>
            <w:tcW w:w="5117" w:type="dxa"/>
          </w:tcPr>
          <w:p w14:paraId="113CEB4A" w14:textId="091CEFFF" w:rsidR="00225D6F" w:rsidRPr="004C6FF0" w:rsidRDefault="00225D6F" w:rsidP="00AA4E15">
            <w:pPr>
              <w:rPr>
                <w:sz w:val="20"/>
              </w:rPr>
            </w:pPr>
          </w:p>
        </w:tc>
      </w:tr>
      <w:tr w:rsidR="00225D6F" w:rsidRPr="004C6FF0" w14:paraId="17E33B6F" w14:textId="77777777" w:rsidTr="00D745ED">
        <w:tc>
          <w:tcPr>
            <w:tcW w:w="3397" w:type="dxa"/>
          </w:tcPr>
          <w:p w14:paraId="52FFF53B" w14:textId="34767EFC" w:rsidR="00225D6F" w:rsidRPr="004C6FF0" w:rsidRDefault="00BC3D0A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225D6F" w:rsidRPr="004C6FF0">
              <w:rPr>
                <w:sz w:val="20"/>
              </w:rPr>
              <w:t>Eilutės Nr.</w:t>
            </w:r>
          </w:p>
        </w:tc>
        <w:tc>
          <w:tcPr>
            <w:tcW w:w="5117" w:type="dxa"/>
          </w:tcPr>
          <w:p w14:paraId="406FB0ED" w14:textId="362FAE5A" w:rsidR="00225D6F" w:rsidRPr="004C6FF0" w:rsidRDefault="00225D6F" w:rsidP="00AA4E15">
            <w:pPr>
              <w:rPr>
                <w:sz w:val="20"/>
              </w:rPr>
            </w:pPr>
          </w:p>
        </w:tc>
      </w:tr>
      <w:tr w:rsidR="00225D6F" w:rsidRPr="004C6FF0" w14:paraId="4C698ECC" w14:textId="77777777" w:rsidTr="00D745ED">
        <w:tc>
          <w:tcPr>
            <w:tcW w:w="3397" w:type="dxa"/>
          </w:tcPr>
          <w:p w14:paraId="020FBEC8" w14:textId="235FA6F8" w:rsidR="00225D6F" w:rsidRPr="004C6FF0" w:rsidRDefault="00225D6F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Kliento Nr.</w:t>
            </w:r>
          </w:p>
        </w:tc>
        <w:tc>
          <w:tcPr>
            <w:tcW w:w="5117" w:type="dxa"/>
          </w:tcPr>
          <w:p w14:paraId="3116A2A0" w14:textId="53B62569" w:rsidR="00225D6F" w:rsidRPr="004C6FF0" w:rsidRDefault="00225D6F" w:rsidP="00AA4E15">
            <w:pPr>
              <w:rPr>
                <w:sz w:val="20"/>
              </w:rPr>
            </w:pPr>
            <w:proofErr w:type="spellStart"/>
            <w:r w:rsidRPr="004C6FF0">
              <w:rPr>
                <w:sz w:val="20"/>
              </w:rPr>
              <w:t>Relation</w:t>
            </w:r>
            <w:proofErr w:type="spellEnd"/>
            <w:r w:rsidRPr="004C6FF0">
              <w:rPr>
                <w:sz w:val="20"/>
              </w:rPr>
              <w:t xml:space="preserve"> į standartinę </w:t>
            </w:r>
            <w:proofErr w:type="spellStart"/>
            <w:r w:rsidRPr="004C6FF0">
              <w:rPr>
                <w:sz w:val="20"/>
              </w:rPr>
              <w:t>Customer</w:t>
            </w:r>
            <w:proofErr w:type="spellEnd"/>
            <w:r w:rsidRPr="004C6FF0">
              <w:rPr>
                <w:sz w:val="20"/>
              </w:rPr>
              <w:t xml:space="preserve"> lentelę</w:t>
            </w:r>
          </w:p>
        </w:tc>
      </w:tr>
      <w:tr w:rsidR="00225D6F" w:rsidRPr="004C6FF0" w14:paraId="30AFDF35" w14:textId="77777777" w:rsidTr="00D745ED">
        <w:tc>
          <w:tcPr>
            <w:tcW w:w="3397" w:type="dxa"/>
          </w:tcPr>
          <w:p w14:paraId="036BC1CF" w14:textId="2A9BEC2E" w:rsidR="00225D6F" w:rsidRPr="004C6FF0" w:rsidRDefault="00225D6F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Rezervuota nuo data</w:t>
            </w:r>
            <w:r w:rsidR="00D745ED" w:rsidRPr="004C6FF0">
              <w:rPr>
                <w:sz w:val="20"/>
              </w:rPr>
              <w:t xml:space="preserve"> laikas</w:t>
            </w:r>
          </w:p>
        </w:tc>
        <w:tc>
          <w:tcPr>
            <w:tcW w:w="5117" w:type="dxa"/>
          </w:tcPr>
          <w:p w14:paraId="57F6C351" w14:textId="6A913FB8" w:rsidR="00225D6F" w:rsidRPr="004C6FF0" w:rsidRDefault="00225D6F" w:rsidP="00AA4E15">
            <w:pPr>
              <w:rPr>
                <w:sz w:val="20"/>
              </w:rPr>
            </w:pPr>
          </w:p>
        </w:tc>
      </w:tr>
      <w:tr w:rsidR="00225D6F" w:rsidRPr="004C6FF0" w14:paraId="06E1CD55" w14:textId="77777777" w:rsidTr="00D745ED">
        <w:tc>
          <w:tcPr>
            <w:tcW w:w="3397" w:type="dxa"/>
          </w:tcPr>
          <w:p w14:paraId="7AF7407E" w14:textId="71F9CCD9" w:rsidR="00225D6F" w:rsidRPr="004C6FF0" w:rsidRDefault="00225D6F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Rezervuota iki data</w:t>
            </w:r>
            <w:r w:rsidR="00D745ED" w:rsidRPr="004C6FF0">
              <w:rPr>
                <w:sz w:val="20"/>
              </w:rPr>
              <w:t xml:space="preserve"> laikas</w:t>
            </w:r>
          </w:p>
        </w:tc>
        <w:tc>
          <w:tcPr>
            <w:tcW w:w="5117" w:type="dxa"/>
          </w:tcPr>
          <w:p w14:paraId="7A721D7A" w14:textId="77777777" w:rsidR="00225D6F" w:rsidRPr="004C6FF0" w:rsidRDefault="00225D6F" w:rsidP="00AA4E15">
            <w:pPr>
              <w:rPr>
                <w:sz w:val="20"/>
              </w:rPr>
            </w:pPr>
          </w:p>
        </w:tc>
      </w:tr>
    </w:tbl>
    <w:p w14:paraId="037D5855" w14:textId="3492DBA1" w:rsidR="002A62DA" w:rsidRPr="004C6FF0" w:rsidRDefault="002A62DA" w:rsidP="002A62DA">
      <w:pPr>
        <w:rPr>
          <w:sz w:val="20"/>
          <w:szCs w:val="20"/>
          <w:lang w:val="lt-LT"/>
        </w:rPr>
      </w:pPr>
    </w:p>
    <w:p w14:paraId="516D497D" w14:textId="77777777" w:rsidR="00225D6F" w:rsidRPr="004C6FF0" w:rsidRDefault="00225D6F" w:rsidP="00225D6F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  <w:t>Pastabos:</w:t>
      </w:r>
    </w:p>
    <w:p w14:paraId="59E5583D" w14:textId="0F381BD3" w:rsidR="0066227E" w:rsidRPr="004C6FF0" w:rsidRDefault="005F0D31" w:rsidP="00225D6F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 xml:space="preserve">Auto </w:t>
      </w:r>
      <w:proofErr w:type="spellStart"/>
      <w:r>
        <w:rPr>
          <w:color w:val="FF0000"/>
        </w:rPr>
        <w:t>Reservation</w:t>
      </w:r>
      <w:proofErr w:type="spellEnd"/>
      <w:r>
        <w:rPr>
          <w:color w:val="FF0000"/>
        </w:rPr>
        <w:t xml:space="preserve"> - </w:t>
      </w:r>
      <w:r w:rsidR="00156B39">
        <w:rPr>
          <w:color w:val="FF0000"/>
        </w:rPr>
        <w:t>s</w:t>
      </w:r>
      <w:r w:rsidR="0066227E" w:rsidRPr="004C6FF0">
        <w:rPr>
          <w:color w:val="FF0000"/>
        </w:rPr>
        <w:t xml:space="preserve">kirta išankstinei rezervacijai, kad kitas klientas </w:t>
      </w:r>
      <w:r w:rsidR="00EB7699" w:rsidRPr="004C6FF0">
        <w:rPr>
          <w:color w:val="FF0000"/>
        </w:rPr>
        <w:t xml:space="preserve">negalėtų </w:t>
      </w:r>
      <w:r w:rsidR="0066227E" w:rsidRPr="004C6FF0">
        <w:rPr>
          <w:color w:val="FF0000"/>
        </w:rPr>
        <w:t>pasirinkti šio automobilio</w:t>
      </w:r>
      <w:r w:rsidR="0030412B">
        <w:rPr>
          <w:color w:val="FF0000"/>
        </w:rPr>
        <w:t xml:space="preserve"> tai pačiai dienai</w:t>
      </w:r>
    </w:p>
    <w:p w14:paraId="68A91F7E" w14:textId="01E1BC2E" w:rsidR="00225D6F" w:rsidRPr="004C6FF0" w:rsidRDefault="00225D6F" w:rsidP="00225D6F">
      <w:pPr>
        <w:pStyle w:val="ListParagraph"/>
        <w:numPr>
          <w:ilvl w:val="0"/>
          <w:numId w:val="23"/>
        </w:numPr>
        <w:rPr>
          <w:color w:val="FF0000"/>
        </w:rPr>
      </w:pPr>
      <w:r w:rsidRPr="004C6FF0">
        <w:rPr>
          <w:color w:val="FF0000"/>
        </w:rPr>
        <w:t>Rezervacij</w:t>
      </w:r>
      <w:r w:rsidR="008F723A">
        <w:rPr>
          <w:color w:val="FF0000"/>
        </w:rPr>
        <w:t xml:space="preserve">ų sąrašas turi būti pasiekiamas </w:t>
      </w:r>
      <w:r w:rsidRPr="004C6FF0">
        <w:rPr>
          <w:color w:val="FF0000"/>
        </w:rPr>
        <w:t>iš automobilio kortelės ir sąrašo</w:t>
      </w:r>
    </w:p>
    <w:p w14:paraId="309DC610" w14:textId="4971824B" w:rsidR="00FC09B3" w:rsidRPr="004C6FF0" w:rsidRDefault="00225D6F" w:rsidP="00225D6F">
      <w:pPr>
        <w:pStyle w:val="ListParagraph"/>
        <w:numPr>
          <w:ilvl w:val="0"/>
          <w:numId w:val="23"/>
        </w:numPr>
        <w:rPr>
          <w:color w:val="FF0000"/>
        </w:rPr>
      </w:pPr>
      <w:r w:rsidRPr="004C6FF0">
        <w:rPr>
          <w:color w:val="FF0000"/>
        </w:rPr>
        <w:t xml:space="preserve">Įvedant rezervacija turi </w:t>
      </w:r>
      <w:r w:rsidR="00156B39">
        <w:rPr>
          <w:color w:val="FF0000"/>
        </w:rPr>
        <w:t xml:space="preserve">būti atliekamas patikrinimas, </w:t>
      </w:r>
      <w:r w:rsidRPr="004C6FF0">
        <w:rPr>
          <w:color w:val="FF0000"/>
        </w:rPr>
        <w:t xml:space="preserve">kad rezervavimai vienas su kitu nesidengtų, </w:t>
      </w:r>
      <w:proofErr w:type="spellStart"/>
      <w:r w:rsidRPr="004C6FF0">
        <w:rPr>
          <w:color w:val="FF0000"/>
        </w:rPr>
        <w:t>t.y</w:t>
      </w:r>
      <w:proofErr w:type="spellEnd"/>
      <w:r w:rsidRPr="004C6FF0">
        <w:rPr>
          <w:color w:val="FF0000"/>
        </w:rPr>
        <w:t xml:space="preserve"> tam pačiam periodai negali būti keliu rezervavimų</w:t>
      </w:r>
      <w:r w:rsidR="00B7435F">
        <w:rPr>
          <w:color w:val="FF0000"/>
        </w:rPr>
        <w:t>, tam pačiam automobiliui</w:t>
      </w:r>
    </w:p>
    <w:p w14:paraId="2A1EBF29" w14:textId="77777777" w:rsidR="00FC09B3" w:rsidRPr="004C6FF0" w:rsidRDefault="00FC09B3" w:rsidP="00225D6F">
      <w:pPr>
        <w:pStyle w:val="ListParagraph"/>
        <w:numPr>
          <w:ilvl w:val="0"/>
          <w:numId w:val="23"/>
        </w:numPr>
        <w:rPr>
          <w:color w:val="FF0000"/>
        </w:rPr>
      </w:pPr>
      <w:r w:rsidRPr="004C6FF0">
        <w:rPr>
          <w:color w:val="FF0000"/>
        </w:rPr>
        <w:t xml:space="preserve">Sukurti dar viena </w:t>
      </w:r>
      <w:proofErr w:type="spellStart"/>
      <w:r w:rsidRPr="004C6FF0">
        <w:rPr>
          <w:color w:val="FF0000"/>
        </w:rPr>
        <w:t>List</w:t>
      </w:r>
      <w:proofErr w:type="spellEnd"/>
      <w:r w:rsidRPr="004C6FF0">
        <w:rPr>
          <w:color w:val="FF0000"/>
        </w:rPr>
        <w:t xml:space="preserve"> </w:t>
      </w:r>
      <w:proofErr w:type="spellStart"/>
      <w:r w:rsidRPr="004C6FF0">
        <w:rPr>
          <w:color w:val="FF0000"/>
        </w:rPr>
        <w:t>page</w:t>
      </w:r>
      <w:proofErr w:type="spellEnd"/>
      <w:r w:rsidRPr="004C6FF0">
        <w:rPr>
          <w:color w:val="FF0000"/>
        </w:rPr>
        <w:t xml:space="preserve"> „Galiojančios rezervacijos“. Atidarius šį </w:t>
      </w:r>
      <w:proofErr w:type="spellStart"/>
      <w:r w:rsidRPr="004C6FF0">
        <w:rPr>
          <w:color w:val="FF0000"/>
        </w:rPr>
        <w:t>page</w:t>
      </w:r>
      <w:proofErr w:type="spellEnd"/>
      <w:r w:rsidRPr="004C6FF0">
        <w:rPr>
          <w:color w:val="FF0000"/>
        </w:rPr>
        <w:t xml:space="preserve"> turi matyti nuo šios dienos visos būsimos automobilių rezervacijos. Nerodyti jau įvykusių.</w:t>
      </w:r>
    </w:p>
    <w:p w14:paraId="67509B79" w14:textId="77777777" w:rsidR="006E5472" w:rsidRPr="004C6FF0" w:rsidRDefault="006E5472" w:rsidP="006E5472">
      <w:pPr>
        <w:pStyle w:val="ListParagraph"/>
        <w:ind w:left="1140"/>
        <w:rPr>
          <w:color w:val="FF0000"/>
        </w:rPr>
      </w:pPr>
    </w:p>
    <w:p w14:paraId="74FD9B70" w14:textId="18752059" w:rsidR="006E5472" w:rsidRPr="004C6FF0" w:rsidRDefault="006E5472" w:rsidP="00D745ED">
      <w:pPr>
        <w:pStyle w:val="ListParagraph"/>
        <w:numPr>
          <w:ilvl w:val="0"/>
          <w:numId w:val="30"/>
        </w:numPr>
      </w:pPr>
      <w:r w:rsidRPr="004C6FF0">
        <w:t>Sukurti</w:t>
      </w:r>
      <w:r w:rsidR="00D745ED" w:rsidRPr="004C6FF0">
        <w:t xml:space="preserve"> </w:t>
      </w:r>
      <w:proofErr w:type="spellStart"/>
      <w:r w:rsidR="00D745ED" w:rsidRPr="004C6FF0">
        <w:t>Table</w:t>
      </w:r>
      <w:proofErr w:type="spellEnd"/>
      <w:r w:rsidR="00D745ED" w:rsidRPr="004C6FF0">
        <w:t>:</w:t>
      </w:r>
      <w:r w:rsidRPr="004C6FF0">
        <w:t xml:space="preserve"> </w:t>
      </w:r>
      <w:r w:rsidR="00D745ED" w:rsidRPr="004C6FF0">
        <w:t xml:space="preserve">„Auto </w:t>
      </w:r>
      <w:proofErr w:type="spellStart"/>
      <w:r w:rsidR="00D745ED" w:rsidRPr="004C6FF0">
        <w:t>damage</w:t>
      </w:r>
      <w:proofErr w:type="spellEnd"/>
      <w:r w:rsidR="00D745ED" w:rsidRPr="004C6FF0">
        <w:t>“</w:t>
      </w:r>
      <w:r w:rsidRPr="004C6FF0">
        <w:t xml:space="preserve">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</w:t>
      </w:r>
      <w:proofErr w:type="spellEnd"/>
      <w:r w:rsidRPr="004C6FF0">
        <w:t>)</w:t>
      </w:r>
    </w:p>
    <w:p w14:paraId="4FAB41E5" w14:textId="77777777" w:rsidR="00BC3D0A" w:rsidRPr="004C6FF0" w:rsidRDefault="00BC3D0A" w:rsidP="00D745ED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6279"/>
      </w:tblGrid>
      <w:tr w:rsidR="006E5472" w:rsidRPr="004C6FF0" w14:paraId="53FE6232" w14:textId="77777777" w:rsidTr="00AA4E15">
        <w:tc>
          <w:tcPr>
            <w:tcW w:w="2235" w:type="dxa"/>
          </w:tcPr>
          <w:p w14:paraId="404112CC" w14:textId="77777777" w:rsidR="006E5472" w:rsidRPr="004C6FF0" w:rsidRDefault="006E5472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6279" w:type="dxa"/>
          </w:tcPr>
          <w:p w14:paraId="1B7AE05F" w14:textId="77777777" w:rsidR="006E5472" w:rsidRPr="004C6FF0" w:rsidRDefault="006E5472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6E5472" w:rsidRPr="004C6FF0" w14:paraId="139994D1" w14:textId="77777777" w:rsidTr="00AA4E15">
        <w:tc>
          <w:tcPr>
            <w:tcW w:w="2235" w:type="dxa"/>
          </w:tcPr>
          <w:p w14:paraId="6109EF27" w14:textId="71AC1D02" w:rsidR="006E5472" w:rsidRPr="004C6FF0" w:rsidRDefault="00D745ED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6E5472" w:rsidRPr="004C6FF0">
              <w:rPr>
                <w:sz w:val="20"/>
              </w:rPr>
              <w:t>Automobilio Nr.</w:t>
            </w:r>
          </w:p>
        </w:tc>
        <w:tc>
          <w:tcPr>
            <w:tcW w:w="6279" w:type="dxa"/>
          </w:tcPr>
          <w:p w14:paraId="5528A6F3" w14:textId="77777777" w:rsidR="006E5472" w:rsidRPr="004C6FF0" w:rsidRDefault="006E5472" w:rsidP="00AA4E15">
            <w:pPr>
              <w:rPr>
                <w:sz w:val="20"/>
              </w:rPr>
            </w:pPr>
          </w:p>
        </w:tc>
      </w:tr>
      <w:tr w:rsidR="006E5472" w:rsidRPr="004C6FF0" w14:paraId="7FC9CD7B" w14:textId="77777777" w:rsidTr="00AA4E15">
        <w:tc>
          <w:tcPr>
            <w:tcW w:w="2235" w:type="dxa"/>
          </w:tcPr>
          <w:p w14:paraId="05EED5EB" w14:textId="72E1C584" w:rsidR="006E5472" w:rsidRPr="004C6FF0" w:rsidRDefault="00D745ED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6E5472" w:rsidRPr="004C6FF0">
              <w:rPr>
                <w:sz w:val="20"/>
              </w:rPr>
              <w:t>Eilutės Nr.</w:t>
            </w:r>
          </w:p>
        </w:tc>
        <w:tc>
          <w:tcPr>
            <w:tcW w:w="6279" w:type="dxa"/>
          </w:tcPr>
          <w:p w14:paraId="3691507E" w14:textId="77777777" w:rsidR="006E5472" w:rsidRPr="004C6FF0" w:rsidRDefault="006E5472" w:rsidP="00AA4E15">
            <w:pPr>
              <w:rPr>
                <w:sz w:val="20"/>
              </w:rPr>
            </w:pPr>
          </w:p>
        </w:tc>
      </w:tr>
      <w:tr w:rsidR="006E5472" w:rsidRPr="004C6FF0" w14:paraId="7D0E92AE" w14:textId="77777777" w:rsidTr="00AA4E15">
        <w:tc>
          <w:tcPr>
            <w:tcW w:w="2235" w:type="dxa"/>
          </w:tcPr>
          <w:p w14:paraId="7BDCF478" w14:textId="15E3CB79" w:rsidR="006E5472" w:rsidRPr="004C6FF0" w:rsidRDefault="00F42070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Data</w:t>
            </w:r>
          </w:p>
        </w:tc>
        <w:tc>
          <w:tcPr>
            <w:tcW w:w="6279" w:type="dxa"/>
          </w:tcPr>
          <w:p w14:paraId="669BAB7C" w14:textId="5F01AE6E" w:rsidR="006E5472" w:rsidRPr="004C6FF0" w:rsidRDefault="006E5472" w:rsidP="00AA4E15">
            <w:pPr>
              <w:rPr>
                <w:sz w:val="20"/>
              </w:rPr>
            </w:pPr>
          </w:p>
        </w:tc>
      </w:tr>
      <w:tr w:rsidR="006D623B" w:rsidRPr="004C6FF0" w14:paraId="0996835E" w14:textId="77777777" w:rsidTr="00AA4E15">
        <w:tc>
          <w:tcPr>
            <w:tcW w:w="2235" w:type="dxa"/>
          </w:tcPr>
          <w:p w14:paraId="6C1A32E6" w14:textId="62C0B93F" w:rsidR="006D623B" w:rsidRPr="004C6FF0" w:rsidRDefault="006D623B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Aprašas</w:t>
            </w:r>
          </w:p>
        </w:tc>
        <w:tc>
          <w:tcPr>
            <w:tcW w:w="6279" w:type="dxa"/>
          </w:tcPr>
          <w:p w14:paraId="441F8DFA" w14:textId="0829CA92" w:rsidR="006D623B" w:rsidRPr="004C6FF0" w:rsidRDefault="006D623B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Bus fiksuojamas pažeidimo aprašas</w:t>
            </w:r>
          </w:p>
        </w:tc>
      </w:tr>
      <w:tr w:rsidR="006E5472" w:rsidRPr="004C6FF0" w14:paraId="0F8225C1" w14:textId="77777777" w:rsidTr="00AA4E15">
        <w:tc>
          <w:tcPr>
            <w:tcW w:w="2235" w:type="dxa"/>
          </w:tcPr>
          <w:p w14:paraId="331E06DC" w14:textId="265FE8AB" w:rsidR="006E5472" w:rsidRPr="004C6FF0" w:rsidRDefault="00F42070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Statusas</w:t>
            </w:r>
          </w:p>
        </w:tc>
        <w:tc>
          <w:tcPr>
            <w:tcW w:w="6279" w:type="dxa"/>
          </w:tcPr>
          <w:p w14:paraId="21FA0442" w14:textId="48AD3E74" w:rsidR="006E5472" w:rsidRPr="004C6FF0" w:rsidRDefault="00D745ED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Pasirinktinos r</w:t>
            </w:r>
            <w:r w:rsidR="00F42070" w:rsidRPr="004C6FF0">
              <w:rPr>
                <w:sz w:val="20"/>
              </w:rPr>
              <w:t>eikšmės: Aktualus,</w:t>
            </w:r>
            <w:r w:rsidRPr="004C6FF0">
              <w:rPr>
                <w:sz w:val="20"/>
              </w:rPr>
              <w:t xml:space="preserve"> </w:t>
            </w:r>
            <w:r w:rsidR="00F42070" w:rsidRPr="004C6FF0">
              <w:rPr>
                <w:sz w:val="20"/>
              </w:rPr>
              <w:t>Pašalintas</w:t>
            </w:r>
          </w:p>
        </w:tc>
      </w:tr>
    </w:tbl>
    <w:p w14:paraId="471A504A" w14:textId="1A6968EB" w:rsidR="00225D6F" w:rsidRPr="004C6FF0" w:rsidRDefault="00225D6F" w:rsidP="00D745ED">
      <w:pPr>
        <w:rPr>
          <w:color w:val="FF0000"/>
          <w:sz w:val="20"/>
          <w:szCs w:val="20"/>
          <w:lang w:val="lt-LT"/>
        </w:rPr>
      </w:pPr>
      <w:r w:rsidRPr="004C6FF0">
        <w:rPr>
          <w:color w:val="FF0000"/>
          <w:sz w:val="20"/>
          <w:szCs w:val="20"/>
          <w:lang w:val="lt-LT"/>
        </w:rPr>
        <w:t xml:space="preserve"> </w:t>
      </w:r>
    </w:p>
    <w:p w14:paraId="119658A8" w14:textId="284A67B1" w:rsidR="006E5472" w:rsidRPr="004C6FF0" w:rsidRDefault="006E5472" w:rsidP="00D745ED">
      <w:pPr>
        <w:pStyle w:val="ListParagraph"/>
        <w:numPr>
          <w:ilvl w:val="0"/>
          <w:numId w:val="30"/>
        </w:numPr>
      </w:pPr>
      <w:r w:rsidRPr="004C6FF0">
        <w:t>Sukurti</w:t>
      </w:r>
      <w:r w:rsidR="00D745ED" w:rsidRPr="004C6FF0">
        <w:t xml:space="preserve"> </w:t>
      </w:r>
      <w:proofErr w:type="spellStart"/>
      <w:r w:rsidR="00D745ED" w:rsidRPr="004C6FF0">
        <w:t>Table</w:t>
      </w:r>
      <w:proofErr w:type="spellEnd"/>
      <w:r w:rsidR="00D745ED" w:rsidRPr="004C6FF0">
        <w:t>:</w:t>
      </w:r>
      <w:r w:rsidRPr="004C6FF0">
        <w:t xml:space="preserve"> </w:t>
      </w:r>
      <w:r w:rsidR="0066227E" w:rsidRPr="004C6FF0">
        <w:t xml:space="preserve">„Auto </w:t>
      </w:r>
      <w:proofErr w:type="spellStart"/>
      <w:r w:rsidR="0066227E" w:rsidRPr="004C6FF0">
        <w:t>Rent</w:t>
      </w:r>
      <w:proofErr w:type="spellEnd"/>
      <w:r w:rsidR="0066227E" w:rsidRPr="004C6FF0">
        <w:t xml:space="preserve"> </w:t>
      </w:r>
      <w:proofErr w:type="spellStart"/>
      <w:r w:rsidR="0066227E" w:rsidRPr="004C6FF0">
        <w:t>Header</w:t>
      </w:r>
      <w:proofErr w:type="spellEnd"/>
      <w:r w:rsidR="0066227E" w:rsidRPr="004C6FF0">
        <w:t>“</w:t>
      </w:r>
      <w:r w:rsidRPr="004C6FF0">
        <w:t xml:space="preserve">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</w:t>
      </w:r>
      <w:proofErr w:type="spellEnd"/>
      <w:r w:rsidRPr="004C6FF0">
        <w:t xml:space="preserve">, </w:t>
      </w:r>
      <w:proofErr w:type="spellStart"/>
      <w:r w:rsidRPr="004C6FF0">
        <w:t>Card</w:t>
      </w:r>
      <w:proofErr w:type="spellEnd"/>
      <w:r w:rsidRPr="004C6FF0">
        <w:t>)</w:t>
      </w:r>
    </w:p>
    <w:p w14:paraId="2D1CF071" w14:textId="77777777" w:rsidR="00D745ED" w:rsidRPr="004C6FF0" w:rsidRDefault="00D745ED" w:rsidP="00D745ED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6279"/>
      </w:tblGrid>
      <w:tr w:rsidR="006E5472" w:rsidRPr="004C6FF0" w14:paraId="6B26D1BA" w14:textId="77777777" w:rsidTr="00AA4E15">
        <w:tc>
          <w:tcPr>
            <w:tcW w:w="2235" w:type="dxa"/>
          </w:tcPr>
          <w:p w14:paraId="4FD3DD74" w14:textId="77777777" w:rsidR="006E5472" w:rsidRPr="004C6FF0" w:rsidRDefault="006E5472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6279" w:type="dxa"/>
          </w:tcPr>
          <w:p w14:paraId="0DE37C5E" w14:textId="77777777" w:rsidR="006E5472" w:rsidRPr="004C6FF0" w:rsidRDefault="006E5472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6E5472" w:rsidRPr="004C6FF0" w14:paraId="2C39DCED" w14:textId="77777777" w:rsidTr="00AA4E15">
        <w:tc>
          <w:tcPr>
            <w:tcW w:w="2235" w:type="dxa"/>
          </w:tcPr>
          <w:p w14:paraId="4B48B385" w14:textId="4978AA3F" w:rsidR="006E5472" w:rsidRPr="004C6FF0" w:rsidRDefault="0066227E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6E5472" w:rsidRPr="004C6FF0">
              <w:rPr>
                <w:sz w:val="20"/>
              </w:rPr>
              <w:t>Nr.</w:t>
            </w:r>
          </w:p>
        </w:tc>
        <w:tc>
          <w:tcPr>
            <w:tcW w:w="6279" w:type="dxa"/>
          </w:tcPr>
          <w:p w14:paraId="3F1BE556" w14:textId="4BD0ED7D" w:rsidR="006E5472" w:rsidRPr="004C6FF0" w:rsidRDefault="0066227E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Iš numerių serijos</w:t>
            </w:r>
          </w:p>
        </w:tc>
      </w:tr>
      <w:tr w:rsidR="006E5472" w:rsidRPr="004C6FF0" w14:paraId="395A8B94" w14:textId="77777777" w:rsidTr="00AA4E15">
        <w:tc>
          <w:tcPr>
            <w:tcW w:w="2235" w:type="dxa"/>
          </w:tcPr>
          <w:p w14:paraId="42DD2AEB" w14:textId="444C8C7F" w:rsidR="006E5472" w:rsidRPr="004C6FF0" w:rsidRDefault="00F42070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Kliento Nr.</w:t>
            </w:r>
          </w:p>
        </w:tc>
        <w:tc>
          <w:tcPr>
            <w:tcW w:w="6279" w:type="dxa"/>
          </w:tcPr>
          <w:p w14:paraId="0513D38B" w14:textId="77777777" w:rsidR="007E34FB" w:rsidRDefault="008D1C1C" w:rsidP="00AA4E15">
            <w:pPr>
              <w:rPr>
                <w:sz w:val="20"/>
              </w:rPr>
            </w:pPr>
            <w:proofErr w:type="spellStart"/>
            <w:r w:rsidRPr="004C6FF0">
              <w:rPr>
                <w:sz w:val="20"/>
              </w:rPr>
              <w:t>Relation</w:t>
            </w:r>
            <w:proofErr w:type="spellEnd"/>
            <w:r w:rsidRPr="004C6FF0">
              <w:rPr>
                <w:sz w:val="20"/>
              </w:rPr>
              <w:t xml:space="preserve"> į standartinę </w:t>
            </w:r>
            <w:proofErr w:type="spellStart"/>
            <w:r w:rsidRPr="004C6FF0">
              <w:rPr>
                <w:sz w:val="20"/>
              </w:rPr>
              <w:t>Customer</w:t>
            </w:r>
            <w:proofErr w:type="spellEnd"/>
            <w:r w:rsidRPr="004C6FF0">
              <w:rPr>
                <w:sz w:val="20"/>
              </w:rPr>
              <w:t xml:space="preserve"> lentelę. Pasirinkus klientą turi patikrinti ar jis neturi skolų. </w:t>
            </w:r>
          </w:p>
          <w:p w14:paraId="7C297EFB" w14:textId="252A0F5E" w:rsidR="007E34FB" w:rsidRDefault="008D1C1C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 xml:space="preserve">Tikrinti pagal </w:t>
            </w:r>
            <w:r w:rsidR="0066227E" w:rsidRPr="004C6FF0">
              <w:rPr>
                <w:sz w:val="20"/>
              </w:rPr>
              <w:t>„</w:t>
            </w:r>
            <w:proofErr w:type="spellStart"/>
            <w:r w:rsidRPr="004C6FF0">
              <w:rPr>
                <w:sz w:val="20"/>
              </w:rPr>
              <w:t>Customer</w:t>
            </w:r>
            <w:proofErr w:type="spellEnd"/>
            <w:r w:rsidRPr="004C6FF0">
              <w:rPr>
                <w:sz w:val="20"/>
              </w:rPr>
              <w:t xml:space="preserve"> </w:t>
            </w:r>
            <w:proofErr w:type="spellStart"/>
            <w:r w:rsidR="0066227E" w:rsidRPr="004C6FF0">
              <w:rPr>
                <w:sz w:val="20"/>
              </w:rPr>
              <w:t>L</w:t>
            </w:r>
            <w:r w:rsidRPr="004C6FF0">
              <w:rPr>
                <w:sz w:val="20"/>
              </w:rPr>
              <w:t>edger</w:t>
            </w:r>
            <w:proofErr w:type="spellEnd"/>
            <w:r w:rsidRPr="004C6FF0">
              <w:rPr>
                <w:sz w:val="20"/>
              </w:rPr>
              <w:t xml:space="preserve"> </w:t>
            </w:r>
            <w:proofErr w:type="spellStart"/>
            <w:r w:rsidR="0066227E" w:rsidRPr="004C6FF0">
              <w:rPr>
                <w:sz w:val="20"/>
              </w:rPr>
              <w:t>E</w:t>
            </w:r>
            <w:r w:rsidRPr="004C6FF0">
              <w:rPr>
                <w:sz w:val="20"/>
              </w:rPr>
              <w:t>ntry</w:t>
            </w:r>
            <w:proofErr w:type="spellEnd"/>
            <w:r w:rsidR="0066227E" w:rsidRPr="004C6FF0">
              <w:rPr>
                <w:sz w:val="20"/>
              </w:rPr>
              <w:t>“</w:t>
            </w:r>
            <w:r w:rsidRPr="004C6FF0">
              <w:rPr>
                <w:sz w:val="20"/>
              </w:rPr>
              <w:t xml:space="preserve"> lentelės</w:t>
            </w:r>
            <w:r w:rsidR="001E4B8A">
              <w:rPr>
                <w:sz w:val="20"/>
              </w:rPr>
              <w:t xml:space="preserve"> įrašų</w:t>
            </w:r>
            <w:r w:rsidRPr="004C6FF0">
              <w:rPr>
                <w:sz w:val="20"/>
              </w:rPr>
              <w:t xml:space="preserve"> sum</w:t>
            </w:r>
            <w:r w:rsidR="001E4B8A">
              <w:rPr>
                <w:sz w:val="20"/>
              </w:rPr>
              <w:t>ą</w:t>
            </w:r>
            <w:r w:rsidR="00F97BAF">
              <w:rPr>
                <w:sz w:val="20"/>
              </w:rPr>
              <w:t xml:space="preserve"> – </w:t>
            </w:r>
            <w:r w:rsidR="001E4B8A">
              <w:rPr>
                <w:sz w:val="20"/>
              </w:rPr>
              <w:t xml:space="preserve">bendra </w:t>
            </w:r>
            <w:r w:rsidR="00F97BAF">
              <w:rPr>
                <w:sz w:val="20"/>
              </w:rPr>
              <w:t>suma turi būti ne teigiama</w:t>
            </w:r>
            <w:r w:rsidRPr="004C6FF0">
              <w:rPr>
                <w:sz w:val="20"/>
              </w:rPr>
              <w:t>.</w:t>
            </w:r>
            <w:r w:rsidR="00956701" w:rsidRPr="004C6FF0">
              <w:rPr>
                <w:sz w:val="20"/>
              </w:rPr>
              <w:t xml:space="preserve"> </w:t>
            </w:r>
          </w:p>
          <w:p w14:paraId="39C44367" w14:textId="56145450" w:rsidR="006E5472" w:rsidRPr="004C6FF0" w:rsidRDefault="00956701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Patikrinti ar</w:t>
            </w:r>
            <w:r w:rsidR="0066227E" w:rsidRPr="004C6FF0">
              <w:rPr>
                <w:sz w:val="20"/>
              </w:rPr>
              <w:t xml:space="preserve"> pirkėjas</w:t>
            </w:r>
            <w:r w:rsidRPr="004C6FF0">
              <w:rPr>
                <w:sz w:val="20"/>
              </w:rPr>
              <w:t xml:space="preserve"> nėra blokuotas</w:t>
            </w:r>
            <w:r w:rsidR="00111F9D">
              <w:rPr>
                <w:sz w:val="20"/>
              </w:rPr>
              <w:t xml:space="preserve"> (laukas pirkėjo lentelėje)</w:t>
            </w:r>
            <w:r w:rsidRPr="004C6FF0">
              <w:rPr>
                <w:sz w:val="20"/>
              </w:rPr>
              <w:t>.</w:t>
            </w:r>
          </w:p>
        </w:tc>
      </w:tr>
      <w:tr w:rsidR="0066227E" w:rsidRPr="004C6FF0" w14:paraId="042D8772" w14:textId="77777777" w:rsidTr="00AA4E15">
        <w:tc>
          <w:tcPr>
            <w:tcW w:w="2235" w:type="dxa"/>
          </w:tcPr>
          <w:p w14:paraId="5087D216" w14:textId="077135D7" w:rsidR="0066227E" w:rsidRPr="004C6FF0" w:rsidRDefault="0066227E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Vairuotojo pažymėjimas</w:t>
            </w:r>
          </w:p>
        </w:tc>
        <w:tc>
          <w:tcPr>
            <w:tcW w:w="6279" w:type="dxa"/>
          </w:tcPr>
          <w:p w14:paraId="05936F9D" w14:textId="571E3628" w:rsidR="0066227E" w:rsidRPr="004C6FF0" w:rsidRDefault="0066227E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Saugoma nuotrauka</w:t>
            </w:r>
          </w:p>
        </w:tc>
      </w:tr>
      <w:tr w:rsidR="006E5472" w:rsidRPr="004C6FF0" w14:paraId="624574ED" w14:textId="77777777" w:rsidTr="00AA4E15">
        <w:tc>
          <w:tcPr>
            <w:tcW w:w="2235" w:type="dxa"/>
          </w:tcPr>
          <w:p w14:paraId="61A97957" w14:textId="5A29127A" w:rsidR="006E5472" w:rsidRPr="004C6FF0" w:rsidRDefault="00F42070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Data</w:t>
            </w:r>
          </w:p>
        </w:tc>
        <w:tc>
          <w:tcPr>
            <w:tcW w:w="6279" w:type="dxa"/>
          </w:tcPr>
          <w:p w14:paraId="3DA0F0DF" w14:textId="45CD5411" w:rsidR="006E5472" w:rsidRPr="004C6FF0" w:rsidRDefault="006E5472" w:rsidP="00AA4E15">
            <w:pPr>
              <w:rPr>
                <w:sz w:val="20"/>
              </w:rPr>
            </w:pPr>
          </w:p>
        </w:tc>
      </w:tr>
      <w:tr w:rsidR="006E5472" w:rsidRPr="004C6FF0" w14:paraId="0FCD2410" w14:textId="77777777" w:rsidTr="00AA4E15">
        <w:tc>
          <w:tcPr>
            <w:tcW w:w="2235" w:type="dxa"/>
          </w:tcPr>
          <w:p w14:paraId="1DA380BE" w14:textId="14376E20" w:rsidR="006E5472" w:rsidRPr="004C6FF0" w:rsidRDefault="00F42070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Automobilio Nr.</w:t>
            </w:r>
          </w:p>
        </w:tc>
        <w:tc>
          <w:tcPr>
            <w:tcW w:w="6279" w:type="dxa"/>
          </w:tcPr>
          <w:p w14:paraId="248EA7EE" w14:textId="77777777" w:rsidR="006E5472" w:rsidRPr="004C6FF0" w:rsidRDefault="006E5472" w:rsidP="00AA4E15">
            <w:pPr>
              <w:rPr>
                <w:sz w:val="20"/>
              </w:rPr>
            </w:pPr>
          </w:p>
        </w:tc>
      </w:tr>
      <w:tr w:rsidR="00F42070" w:rsidRPr="004C6FF0" w14:paraId="1BE351B1" w14:textId="77777777" w:rsidTr="00AA4E15">
        <w:tc>
          <w:tcPr>
            <w:tcW w:w="2235" w:type="dxa"/>
          </w:tcPr>
          <w:p w14:paraId="4BED420B" w14:textId="52D55C71" w:rsidR="00F42070" w:rsidRPr="004C6FF0" w:rsidRDefault="00F42070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>Rezervuota nuo data</w:t>
            </w:r>
          </w:p>
        </w:tc>
        <w:tc>
          <w:tcPr>
            <w:tcW w:w="6279" w:type="dxa"/>
          </w:tcPr>
          <w:p w14:paraId="680B7DBB" w14:textId="0C90DA6A" w:rsidR="00F42070" w:rsidRPr="004C6FF0" w:rsidRDefault="00F42070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>Įrašant tikrinti ar automobilio rezervacijos sutampa. Jei ne mesti klaidos pranešimą.</w:t>
            </w:r>
          </w:p>
        </w:tc>
      </w:tr>
      <w:tr w:rsidR="00F42070" w:rsidRPr="004C6FF0" w14:paraId="4BEFC001" w14:textId="77777777" w:rsidTr="00AA4E15">
        <w:tc>
          <w:tcPr>
            <w:tcW w:w="2235" w:type="dxa"/>
          </w:tcPr>
          <w:p w14:paraId="77AE7F54" w14:textId="15582707" w:rsidR="00F42070" w:rsidRPr="004C6FF0" w:rsidRDefault="00F42070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>Rezervuota iki data</w:t>
            </w:r>
          </w:p>
        </w:tc>
        <w:tc>
          <w:tcPr>
            <w:tcW w:w="6279" w:type="dxa"/>
          </w:tcPr>
          <w:p w14:paraId="7C57B60B" w14:textId="5ED40AAA" w:rsidR="00F42070" w:rsidRPr="004C6FF0" w:rsidRDefault="00F42070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>Įrašant tikrinti ar automobilio rezervacijos sutampa. Jei ne mesti klaidos pranešimą.</w:t>
            </w:r>
          </w:p>
        </w:tc>
      </w:tr>
      <w:tr w:rsidR="00004592" w:rsidRPr="004C6FF0" w14:paraId="7DC30946" w14:textId="77777777" w:rsidTr="00AA4E15">
        <w:tc>
          <w:tcPr>
            <w:tcW w:w="2235" w:type="dxa"/>
          </w:tcPr>
          <w:p w14:paraId="12332CD4" w14:textId="60317207" w:rsidR="00004592" w:rsidRPr="004C6FF0" w:rsidRDefault="00004592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>Suma</w:t>
            </w:r>
          </w:p>
        </w:tc>
        <w:tc>
          <w:tcPr>
            <w:tcW w:w="6279" w:type="dxa"/>
          </w:tcPr>
          <w:p w14:paraId="504B8F3D" w14:textId="022633E6" w:rsidR="00004592" w:rsidRPr="004C6FF0" w:rsidRDefault="00004592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 xml:space="preserve">Bendra nuomos suma pasiskaičiuoja iš eilučių (Galima padaryti </w:t>
            </w:r>
            <w:proofErr w:type="spellStart"/>
            <w:r w:rsidRPr="004C6FF0">
              <w:rPr>
                <w:sz w:val="20"/>
              </w:rPr>
              <w:t>flow</w:t>
            </w:r>
            <w:proofErr w:type="spellEnd"/>
            <w:r w:rsidRPr="004C6FF0">
              <w:rPr>
                <w:sz w:val="20"/>
              </w:rPr>
              <w:t xml:space="preserve"> </w:t>
            </w:r>
            <w:proofErr w:type="spellStart"/>
            <w:r w:rsidRPr="004C6FF0">
              <w:rPr>
                <w:sz w:val="20"/>
              </w:rPr>
              <w:t>field</w:t>
            </w:r>
            <w:proofErr w:type="spellEnd"/>
            <w:r w:rsidRPr="004C6FF0">
              <w:rPr>
                <w:sz w:val="20"/>
              </w:rPr>
              <w:t xml:space="preserve"> tipo lauką)</w:t>
            </w:r>
          </w:p>
        </w:tc>
      </w:tr>
      <w:tr w:rsidR="00004592" w:rsidRPr="004C6FF0" w14:paraId="2C296F47" w14:textId="77777777" w:rsidTr="00AA4E15">
        <w:tc>
          <w:tcPr>
            <w:tcW w:w="2235" w:type="dxa"/>
          </w:tcPr>
          <w:p w14:paraId="1359B833" w14:textId="3D89C78D" w:rsidR="00004592" w:rsidRPr="004C6FF0" w:rsidRDefault="0066227E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>Būsena</w:t>
            </w:r>
          </w:p>
        </w:tc>
        <w:tc>
          <w:tcPr>
            <w:tcW w:w="6279" w:type="dxa"/>
          </w:tcPr>
          <w:p w14:paraId="7869C606" w14:textId="0C39804C" w:rsidR="0066227E" w:rsidRPr="004C6FF0" w:rsidRDefault="0066227E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>Pasirenkamos r</w:t>
            </w:r>
            <w:r w:rsidR="00004592" w:rsidRPr="004C6FF0">
              <w:rPr>
                <w:sz w:val="20"/>
              </w:rPr>
              <w:t>eikšmės</w:t>
            </w:r>
            <w:r w:rsidRPr="004C6FF0">
              <w:rPr>
                <w:sz w:val="20"/>
              </w:rPr>
              <w:t>:</w:t>
            </w:r>
            <w:r w:rsidR="00004592" w:rsidRPr="004C6FF0">
              <w:rPr>
                <w:sz w:val="20"/>
              </w:rPr>
              <w:t xml:space="preserve"> Atidaryta, Išduota</w:t>
            </w:r>
            <w:r w:rsidR="008D1C1C" w:rsidRPr="004C6FF0">
              <w:rPr>
                <w:sz w:val="20"/>
              </w:rPr>
              <w:t xml:space="preserve">. </w:t>
            </w:r>
          </w:p>
          <w:p w14:paraId="73FC2BCE" w14:textId="33F27B1D" w:rsidR="00004592" w:rsidRPr="004C6FF0" w:rsidRDefault="008D1C1C" w:rsidP="00F42070">
            <w:pPr>
              <w:rPr>
                <w:sz w:val="20"/>
              </w:rPr>
            </w:pPr>
            <w:r w:rsidRPr="004C6FF0">
              <w:rPr>
                <w:sz w:val="20"/>
              </w:rPr>
              <w:t>Laukas neredaguojamas.</w:t>
            </w:r>
          </w:p>
        </w:tc>
      </w:tr>
    </w:tbl>
    <w:p w14:paraId="47A5B184" w14:textId="77777777" w:rsidR="006E5472" w:rsidRPr="004C6FF0" w:rsidRDefault="006E5472" w:rsidP="006E5472">
      <w:pPr>
        <w:rPr>
          <w:sz w:val="20"/>
          <w:szCs w:val="20"/>
          <w:lang w:val="lt-LT"/>
        </w:rPr>
      </w:pPr>
    </w:p>
    <w:p w14:paraId="3A97F5E9" w14:textId="33654B7B" w:rsidR="006E5472" w:rsidRPr="004C6FF0" w:rsidRDefault="006E5472" w:rsidP="006E5472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  <w:t>Pastabos:</w:t>
      </w:r>
    </w:p>
    <w:p w14:paraId="6E05CB27" w14:textId="398C3951" w:rsidR="0066227E" w:rsidRPr="004C6FF0" w:rsidRDefault="0066227E" w:rsidP="008D1C1C">
      <w:pPr>
        <w:pStyle w:val="ListParagraph"/>
        <w:numPr>
          <w:ilvl w:val="0"/>
          <w:numId w:val="26"/>
        </w:numPr>
        <w:rPr>
          <w:color w:val="FF0000"/>
        </w:rPr>
      </w:pPr>
      <w:r w:rsidRPr="004C6FF0">
        <w:rPr>
          <w:color w:val="FF0000"/>
        </w:rPr>
        <w:t>Sukūrus naują dokumentą – būsena turi būti Atidaryta</w:t>
      </w:r>
    </w:p>
    <w:p w14:paraId="500D8340" w14:textId="0F9C038C" w:rsidR="008D1C1C" w:rsidRPr="004C6FF0" w:rsidRDefault="008D1C1C" w:rsidP="008D1C1C">
      <w:pPr>
        <w:pStyle w:val="ListParagraph"/>
        <w:numPr>
          <w:ilvl w:val="0"/>
          <w:numId w:val="26"/>
        </w:numPr>
        <w:rPr>
          <w:color w:val="FF0000"/>
        </w:rPr>
      </w:pPr>
      <w:r w:rsidRPr="004C6FF0">
        <w:rPr>
          <w:color w:val="FF0000"/>
        </w:rPr>
        <w:t>Funkcijos keisti statusą. „Keisti statusą į išduota“.</w:t>
      </w:r>
    </w:p>
    <w:p w14:paraId="616E6797" w14:textId="5E991EEC" w:rsidR="0066227E" w:rsidRPr="004C6FF0" w:rsidRDefault="0066227E" w:rsidP="008D1C1C">
      <w:pPr>
        <w:pStyle w:val="ListParagraph"/>
        <w:numPr>
          <w:ilvl w:val="0"/>
          <w:numId w:val="26"/>
        </w:numPr>
        <w:rPr>
          <w:color w:val="FF0000"/>
        </w:rPr>
      </w:pPr>
      <w:r w:rsidRPr="004C6FF0">
        <w:rPr>
          <w:color w:val="FF0000"/>
        </w:rPr>
        <w:t xml:space="preserve">Kai </w:t>
      </w:r>
      <w:r w:rsidR="00725D19" w:rsidRPr="004C6FF0">
        <w:rPr>
          <w:color w:val="FF0000"/>
        </w:rPr>
        <w:t xml:space="preserve">būsena </w:t>
      </w:r>
      <w:r w:rsidR="004C6FF0" w:rsidRPr="004C6FF0">
        <w:rPr>
          <w:color w:val="FF0000"/>
        </w:rPr>
        <w:t>Išduota</w:t>
      </w:r>
      <w:r w:rsidR="00725D19" w:rsidRPr="004C6FF0">
        <w:rPr>
          <w:color w:val="FF0000"/>
        </w:rPr>
        <w:t xml:space="preserve"> – antraštės ir eilučių laukai - nekoreguojami</w:t>
      </w:r>
    </w:p>
    <w:p w14:paraId="7C4265F3" w14:textId="33442F7B" w:rsidR="006D623B" w:rsidRPr="004C6FF0" w:rsidRDefault="0066227E" w:rsidP="008D1C1C">
      <w:pPr>
        <w:pStyle w:val="ListParagraph"/>
        <w:numPr>
          <w:ilvl w:val="0"/>
          <w:numId w:val="26"/>
        </w:numPr>
        <w:rPr>
          <w:color w:val="FF0000"/>
        </w:rPr>
      </w:pPr>
      <w:r w:rsidRPr="004C6FF0">
        <w:rPr>
          <w:color w:val="FF0000"/>
        </w:rPr>
        <w:t>Padaryti vairuotojo pažymėjimo nuotraukos įkėlimo ir panaikinimo funkcijas</w:t>
      </w:r>
    </w:p>
    <w:p w14:paraId="59DE632A" w14:textId="2BA644F8" w:rsidR="004C6FF0" w:rsidRPr="004C6FF0" w:rsidRDefault="004C6FF0" w:rsidP="008D1C1C">
      <w:pPr>
        <w:pStyle w:val="ListParagraph"/>
        <w:numPr>
          <w:ilvl w:val="0"/>
          <w:numId w:val="26"/>
        </w:numPr>
        <w:rPr>
          <w:color w:val="FF0000"/>
        </w:rPr>
      </w:pPr>
      <w:r w:rsidRPr="004C6FF0">
        <w:rPr>
          <w:color w:val="FF0000"/>
        </w:rPr>
        <w:t>Padaryti funkcijos - „Grąžinti automobilį“ - iškvietimą</w:t>
      </w:r>
    </w:p>
    <w:p w14:paraId="3C51D2C3" w14:textId="77777777" w:rsidR="00004592" w:rsidRPr="004C6FF0" w:rsidRDefault="00004592" w:rsidP="006E5472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</w:p>
    <w:p w14:paraId="1646FBC7" w14:textId="6DA6E60E" w:rsidR="004C6FF0" w:rsidRPr="004C6FF0" w:rsidRDefault="004C6FF0" w:rsidP="0066227E">
      <w:pPr>
        <w:pStyle w:val="ListParagraph"/>
        <w:numPr>
          <w:ilvl w:val="0"/>
          <w:numId w:val="30"/>
        </w:numPr>
      </w:pPr>
      <w:r w:rsidRPr="004C6FF0">
        <w:t xml:space="preserve">Padaryti </w:t>
      </w:r>
      <w:proofErr w:type="spellStart"/>
      <w:r w:rsidRPr="004C6FF0">
        <w:t>Page</w:t>
      </w:r>
      <w:proofErr w:type="spellEnd"/>
      <w:r w:rsidRPr="004C6FF0">
        <w:t xml:space="preserve"> </w:t>
      </w:r>
      <w:proofErr w:type="spellStart"/>
      <w:r w:rsidRPr="004C6FF0">
        <w:t>List</w:t>
      </w:r>
      <w:proofErr w:type="spellEnd"/>
      <w:r w:rsidRPr="004C6FF0">
        <w:t xml:space="preserve"> Išduotos Auto sutartys</w:t>
      </w:r>
    </w:p>
    <w:p w14:paraId="36D4AAE3" w14:textId="77777777" w:rsidR="004C6FF0" w:rsidRPr="004C6FF0" w:rsidRDefault="004C6FF0" w:rsidP="004C6FF0">
      <w:pPr>
        <w:pStyle w:val="ListParagraph"/>
      </w:pPr>
    </w:p>
    <w:p w14:paraId="6CB55A5C" w14:textId="6A20C613" w:rsidR="00004592" w:rsidRPr="004C6FF0" w:rsidRDefault="00004592" w:rsidP="0066227E">
      <w:pPr>
        <w:pStyle w:val="ListParagraph"/>
        <w:numPr>
          <w:ilvl w:val="0"/>
          <w:numId w:val="30"/>
        </w:numPr>
      </w:pPr>
      <w:r w:rsidRPr="004C6FF0">
        <w:t xml:space="preserve">Sukurti </w:t>
      </w:r>
      <w:proofErr w:type="spellStart"/>
      <w:r w:rsidR="0066227E" w:rsidRPr="004C6FF0">
        <w:t>Table</w:t>
      </w:r>
      <w:proofErr w:type="spellEnd"/>
      <w:r w:rsidR="0066227E" w:rsidRPr="004C6FF0">
        <w:t xml:space="preserve">: „Auto </w:t>
      </w:r>
      <w:proofErr w:type="spellStart"/>
      <w:r w:rsidR="0066227E" w:rsidRPr="004C6FF0">
        <w:t>Rent</w:t>
      </w:r>
      <w:proofErr w:type="spellEnd"/>
      <w:r w:rsidR="0066227E" w:rsidRPr="004C6FF0">
        <w:t xml:space="preserve"> Line“</w:t>
      </w:r>
      <w:r w:rsidRPr="004C6FF0">
        <w:t xml:space="preserve">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ListPart</w:t>
      </w:r>
      <w:proofErr w:type="spellEnd"/>
      <w:r w:rsidRPr="004C6FF0">
        <w:t>)</w:t>
      </w:r>
    </w:p>
    <w:p w14:paraId="6306A608" w14:textId="77777777" w:rsidR="0066227E" w:rsidRPr="004C6FF0" w:rsidRDefault="0066227E" w:rsidP="0066227E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6279"/>
      </w:tblGrid>
      <w:tr w:rsidR="00004592" w:rsidRPr="004C6FF0" w14:paraId="4DA78F6E" w14:textId="77777777" w:rsidTr="00AA4E15">
        <w:tc>
          <w:tcPr>
            <w:tcW w:w="2235" w:type="dxa"/>
          </w:tcPr>
          <w:p w14:paraId="045874BC" w14:textId="77777777" w:rsidR="00004592" w:rsidRPr="004C6FF0" w:rsidRDefault="00004592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6279" w:type="dxa"/>
          </w:tcPr>
          <w:p w14:paraId="508306C5" w14:textId="77777777" w:rsidR="00004592" w:rsidRPr="004C6FF0" w:rsidRDefault="00004592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004592" w:rsidRPr="004C6FF0" w14:paraId="06B0B41C" w14:textId="77777777" w:rsidTr="00AA4E15">
        <w:tc>
          <w:tcPr>
            <w:tcW w:w="2235" w:type="dxa"/>
          </w:tcPr>
          <w:p w14:paraId="30363CF6" w14:textId="6C3D2F6E" w:rsidR="00004592" w:rsidRPr="004C6FF0" w:rsidRDefault="0066227E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004592" w:rsidRPr="004C6FF0">
              <w:rPr>
                <w:sz w:val="20"/>
              </w:rPr>
              <w:t>Dokumento Nr.</w:t>
            </w:r>
          </w:p>
        </w:tc>
        <w:tc>
          <w:tcPr>
            <w:tcW w:w="6279" w:type="dxa"/>
          </w:tcPr>
          <w:p w14:paraId="2BCD8694" w14:textId="77777777" w:rsidR="00004592" w:rsidRPr="004C6FF0" w:rsidRDefault="00004592" w:rsidP="00AA4E15">
            <w:pPr>
              <w:rPr>
                <w:sz w:val="20"/>
              </w:rPr>
            </w:pPr>
          </w:p>
        </w:tc>
      </w:tr>
      <w:tr w:rsidR="00004592" w:rsidRPr="004C6FF0" w14:paraId="364C9B93" w14:textId="77777777" w:rsidTr="00AA4E15">
        <w:tc>
          <w:tcPr>
            <w:tcW w:w="2235" w:type="dxa"/>
          </w:tcPr>
          <w:p w14:paraId="43FA4F91" w14:textId="02517F6F" w:rsidR="00004592" w:rsidRPr="004C6FF0" w:rsidRDefault="0066227E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004592" w:rsidRPr="004C6FF0">
              <w:rPr>
                <w:sz w:val="20"/>
              </w:rPr>
              <w:t>Eilutės Nr.</w:t>
            </w:r>
          </w:p>
        </w:tc>
        <w:tc>
          <w:tcPr>
            <w:tcW w:w="6279" w:type="dxa"/>
          </w:tcPr>
          <w:p w14:paraId="74CB4CC2" w14:textId="77777777" w:rsidR="00004592" w:rsidRPr="004C6FF0" w:rsidRDefault="00004592" w:rsidP="00AA4E15">
            <w:pPr>
              <w:rPr>
                <w:sz w:val="20"/>
              </w:rPr>
            </w:pPr>
          </w:p>
        </w:tc>
      </w:tr>
      <w:tr w:rsidR="00004592" w:rsidRPr="004C6FF0" w14:paraId="268AB14C" w14:textId="77777777" w:rsidTr="00AA4E15">
        <w:tc>
          <w:tcPr>
            <w:tcW w:w="2235" w:type="dxa"/>
          </w:tcPr>
          <w:p w14:paraId="33F91BDD" w14:textId="2216589E" w:rsidR="00004592" w:rsidRPr="004C6FF0" w:rsidRDefault="00004592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Tipas</w:t>
            </w:r>
          </w:p>
        </w:tc>
        <w:tc>
          <w:tcPr>
            <w:tcW w:w="6279" w:type="dxa"/>
          </w:tcPr>
          <w:p w14:paraId="76AEAF5E" w14:textId="3294FEBC" w:rsidR="00004592" w:rsidRPr="004C6FF0" w:rsidRDefault="00004592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Pasirinkimai (</w:t>
            </w:r>
            <w:proofErr w:type="spellStart"/>
            <w:r w:rsidRPr="004C6FF0">
              <w:rPr>
                <w:sz w:val="20"/>
              </w:rPr>
              <w:t>Item</w:t>
            </w:r>
            <w:proofErr w:type="spellEnd"/>
            <w:r w:rsidRPr="004C6FF0">
              <w:rPr>
                <w:sz w:val="20"/>
              </w:rPr>
              <w:t>,</w:t>
            </w:r>
            <w:r w:rsidR="0066227E" w:rsidRPr="004C6FF0">
              <w:rPr>
                <w:sz w:val="20"/>
              </w:rPr>
              <w:t xml:space="preserve"> </w:t>
            </w:r>
            <w:proofErr w:type="spellStart"/>
            <w:r w:rsidRPr="004C6FF0">
              <w:rPr>
                <w:sz w:val="20"/>
              </w:rPr>
              <w:t>Reso</w:t>
            </w:r>
            <w:r w:rsidR="00316599">
              <w:rPr>
                <w:sz w:val="20"/>
              </w:rPr>
              <w:t>u</w:t>
            </w:r>
            <w:r w:rsidRPr="004C6FF0">
              <w:rPr>
                <w:sz w:val="20"/>
              </w:rPr>
              <w:t>rce</w:t>
            </w:r>
            <w:proofErr w:type="spellEnd"/>
            <w:r w:rsidRPr="004C6FF0">
              <w:rPr>
                <w:sz w:val="20"/>
              </w:rPr>
              <w:t>)</w:t>
            </w:r>
          </w:p>
        </w:tc>
      </w:tr>
      <w:tr w:rsidR="00004592" w:rsidRPr="004C6FF0" w14:paraId="043E79BF" w14:textId="77777777" w:rsidTr="00AA4E15">
        <w:tc>
          <w:tcPr>
            <w:tcW w:w="2235" w:type="dxa"/>
          </w:tcPr>
          <w:p w14:paraId="31C065BC" w14:textId="7A713936" w:rsidR="00004592" w:rsidRPr="004C6FF0" w:rsidRDefault="00004592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Nr.</w:t>
            </w:r>
          </w:p>
        </w:tc>
        <w:tc>
          <w:tcPr>
            <w:tcW w:w="6279" w:type="dxa"/>
          </w:tcPr>
          <w:p w14:paraId="3D0BAED2" w14:textId="6F1EF820" w:rsidR="00004592" w:rsidRPr="004C6FF0" w:rsidRDefault="00206CD6" w:rsidP="00AA4E15">
            <w:pPr>
              <w:rPr>
                <w:sz w:val="20"/>
              </w:rPr>
            </w:pPr>
            <w:proofErr w:type="spellStart"/>
            <w:r w:rsidRPr="004C6FF0">
              <w:rPr>
                <w:sz w:val="20"/>
              </w:rPr>
              <w:t>Relation</w:t>
            </w:r>
            <w:proofErr w:type="spellEnd"/>
            <w:r w:rsidRPr="004C6FF0">
              <w:rPr>
                <w:sz w:val="20"/>
              </w:rPr>
              <w:t xml:space="preserve"> atitinkamai į </w:t>
            </w:r>
            <w:proofErr w:type="spellStart"/>
            <w:r w:rsidRPr="004C6FF0">
              <w:rPr>
                <w:sz w:val="20"/>
              </w:rPr>
              <w:t>Item</w:t>
            </w:r>
            <w:proofErr w:type="spellEnd"/>
            <w:r w:rsidRPr="004C6FF0">
              <w:rPr>
                <w:sz w:val="20"/>
              </w:rPr>
              <w:t xml:space="preserve"> arba </w:t>
            </w:r>
            <w:proofErr w:type="spellStart"/>
            <w:r w:rsidRPr="004C6FF0">
              <w:rPr>
                <w:sz w:val="20"/>
              </w:rPr>
              <w:t>Resource</w:t>
            </w:r>
            <w:proofErr w:type="spellEnd"/>
          </w:p>
        </w:tc>
      </w:tr>
      <w:tr w:rsidR="00004592" w:rsidRPr="004C6FF0" w14:paraId="0BB68564" w14:textId="77777777" w:rsidTr="00AA4E15">
        <w:tc>
          <w:tcPr>
            <w:tcW w:w="2235" w:type="dxa"/>
          </w:tcPr>
          <w:p w14:paraId="6BD1447D" w14:textId="2C384DFB" w:rsidR="00004592" w:rsidRPr="004C6FF0" w:rsidRDefault="00206CD6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Aprašas</w:t>
            </w:r>
          </w:p>
        </w:tc>
        <w:tc>
          <w:tcPr>
            <w:tcW w:w="6279" w:type="dxa"/>
          </w:tcPr>
          <w:p w14:paraId="563D60C7" w14:textId="2EA51094" w:rsidR="00004592" w:rsidRPr="004C6FF0" w:rsidRDefault="00206CD6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 xml:space="preserve">Turi įkristi iš atitinkamos lentelės </w:t>
            </w:r>
            <w:proofErr w:type="spellStart"/>
            <w:r w:rsidRPr="004C6FF0">
              <w:rPr>
                <w:sz w:val="20"/>
              </w:rPr>
              <w:t>Item</w:t>
            </w:r>
            <w:proofErr w:type="spellEnd"/>
            <w:r w:rsidRPr="004C6FF0">
              <w:rPr>
                <w:sz w:val="20"/>
              </w:rPr>
              <w:t xml:space="preserve"> arba </w:t>
            </w:r>
            <w:proofErr w:type="spellStart"/>
            <w:r w:rsidRPr="004C6FF0">
              <w:rPr>
                <w:sz w:val="20"/>
              </w:rPr>
              <w:t>Resource</w:t>
            </w:r>
            <w:proofErr w:type="spellEnd"/>
            <w:r w:rsidRPr="004C6FF0">
              <w:rPr>
                <w:sz w:val="20"/>
              </w:rPr>
              <w:t xml:space="preserve"> </w:t>
            </w:r>
          </w:p>
        </w:tc>
      </w:tr>
      <w:tr w:rsidR="00206CD6" w:rsidRPr="004C6FF0" w14:paraId="5116222B" w14:textId="77777777" w:rsidTr="00AA4E15">
        <w:tc>
          <w:tcPr>
            <w:tcW w:w="2235" w:type="dxa"/>
          </w:tcPr>
          <w:p w14:paraId="48A1824D" w14:textId="3292EDE4" w:rsidR="00206CD6" w:rsidRPr="004C6FF0" w:rsidRDefault="00206CD6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Kiekis</w:t>
            </w:r>
          </w:p>
        </w:tc>
        <w:tc>
          <w:tcPr>
            <w:tcW w:w="6279" w:type="dxa"/>
          </w:tcPr>
          <w:p w14:paraId="77108DA0" w14:textId="6B63EA47" w:rsidR="00206CD6" w:rsidRPr="004C6FF0" w:rsidRDefault="00206CD6" w:rsidP="00AA4E15">
            <w:pPr>
              <w:rPr>
                <w:sz w:val="20"/>
              </w:rPr>
            </w:pPr>
          </w:p>
        </w:tc>
      </w:tr>
      <w:tr w:rsidR="00206CD6" w:rsidRPr="004C6FF0" w14:paraId="7A980254" w14:textId="77777777" w:rsidTr="00AA4E15">
        <w:tc>
          <w:tcPr>
            <w:tcW w:w="2235" w:type="dxa"/>
          </w:tcPr>
          <w:p w14:paraId="2A8B9301" w14:textId="7BE79CC1" w:rsidR="00206CD6" w:rsidRPr="004C6FF0" w:rsidRDefault="00206CD6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Kaina</w:t>
            </w:r>
          </w:p>
        </w:tc>
        <w:tc>
          <w:tcPr>
            <w:tcW w:w="6279" w:type="dxa"/>
          </w:tcPr>
          <w:p w14:paraId="479357B1" w14:textId="4AE88DB9" w:rsidR="00206CD6" w:rsidRPr="004C6FF0" w:rsidRDefault="00206CD6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Turi įkristi iš atiti</w:t>
            </w:r>
            <w:r w:rsidR="0066227E" w:rsidRPr="004C6FF0">
              <w:rPr>
                <w:sz w:val="20"/>
              </w:rPr>
              <w:t>n</w:t>
            </w:r>
            <w:r w:rsidRPr="004C6FF0">
              <w:rPr>
                <w:sz w:val="20"/>
              </w:rPr>
              <w:t xml:space="preserve">kamos lentelės </w:t>
            </w:r>
            <w:proofErr w:type="spellStart"/>
            <w:r w:rsidRPr="004C6FF0">
              <w:rPr>
                <w:sz w:val="20"/>
              </w:rPr>
              <w:t>Item</w:t>
            </w:r>
            <w:proofErr w:type="spellEnd"/>
            <w:r w:rsidRPr="004C6FF0">
              <w:rPr>
                <w:sz w:val="20"/>
              </w:rPr>
              <w:t xml:space="preserve"> arba </w:t>
            </w:r>
            <w:proofErr w:type="spellStart"/>
            <w:r w:rsidRPr="004C6FF0">
              <w:rPr>
                <w:sz w:val="20"/>
              </w:rPr>
              <w:t>Resource</w:t>
            </w:r>
            <w:proofErr w:type="spellEnd"/>
          </w:p>
        </w:tc>
      </w:tr>
      <w:tr w:rsidR="00206CD6" w:rsidRPr="004C6FF0" w14:paraId="5C9DE3DD" w14:textId="77777777" w:rsidTr="00AA4E15">
        <w:tc>
          <w:tcPr>
            <w:tcW w:w="2235" w:type="dxa"/>
          </w:tcPr>
          <w:p w14:paraId="607E48BF" w14:textId="76FBD187" w:rsidR="00206CD6" w:rsidRPr="004C6FF0" w:rsidRDefault="00206CD6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Suma</w:t>
            </w:r>
          </w:p>
        </w:tc>
        <w:tc>
          <w:tcPr>
            <w:tcW w:w="6279" w:type="dxa"/>
          </w:tcPr>
          <w:p w14:paraId="67B9C3EA" w14:textId="05D7B3D8" w:rsidR="00206CD6" w:rsidRPr="004C6FF0" w:rsidRDefault="00206CD6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Turi susiskaičiuoti Kiekis * Kaina</w:t>
            </w:r>
          </w:p>
        </w:tc>
      </w:tr>
      <w:tr w:rsidR="008D5F7E" w:rsidRPr="004C6FF0" w14:paraId="6BE8D9A4" w14:textId="77777777" w:rsidTr="00AA4E15">
        <w:tc>
          <w:tcPr>
            <w:tcW w:w="2235" w:type="dxa"/>
          </w:tcPr>
          <w:p w14:paraId="09C33BD5" w14:textId="4E3DD3D8" w:rsidR="008D5F7E" w:rsidRPr="004C6FF0" w:rsidRDefault="008D5F7E" w:rsidP="00AA4E15">
            <w:pPr>
              <w:rPr>
                <w:sz w:val="20"/>
              </w:rPr>
            </w:pPr>
          </w:p>
        </w:tc>
        <w:tc>
          <w:tcPr>
            <w:tcW w:w="6279" w:type="dxa"/>
          </w:tcPr>
          <w:p w14:paraId="21DB0F5B" w14:textId="77777777" w:rsidR="008D5F7E" w:rsidRPr="004C6FF0" w:rsidRDefault="008D5F7E" w:rsidP="00AA4E15">
            <w:pPr>
              <w:rPr>
                <w:sz w:val="20"/>
              </w:rPr>
            </w:pPr>
          </w:p>
        </w:tc>
      </w:tr>
    </w:tbl>
    <w:p w14:paraId="055794CA" w14:textId="77777777" w:rsidR="00225D6F" w:rsidRPr="004C6FF0" w:rsidRDefault="00225D6F" w:rsidP="002A62DA">
      <w:pPr>
        <w:rPr>
          <w:sz w:val="20"/>
          <w:szCs w:val="20"/>
          <w:lang w:val="lt-LT"/>
        </w:rPr>
      </w:pPr>
    </w:p>
    <w:p w14:paraId="1C316EBE" w14:textId="2F7240C6" w:rsidR="008D5F7E" w:rsidRPr="004C6FF0" w:rsidRDefault="008D5F7E" w:rsidP="008D5F7E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  <w:lastRenderedPageBreak/>
        <w:t>Pastabos:</w:t>
      </w:r>
    </w:p>
    <w:p w14:paraId="193123DE" w14:textId="108AB690" w:rsidR="00AA4E15" w:rsidRPr="004C6FF0" w:rsidRDefault="00831062" w:rsidP="00AA4E15">
      <w:pPr>
        <w:pStyle w:val="ListParagraph"/>
        <w:numPr>
          <w:ilvl w:val="0"/>
          <w:numId w:val="25"/>
        </w:numPr>
        <w:rPr>
          <w:color w:val="FF0000"/>
        </w:rPr>
      </w:pPr>
      <w:r>
        <w:rPr>
          <w:color w:val="FF0000"/>
        </w:rPr>
        <w:t>Antraštėje p</w:t>
      </w:r>
      <w:r w:rsidR="00AA4E15" w:rsidRPr="004C6FF0">
        <w:rPr>
          <w:color w:val="FF0000"/>
        </w:rPr>
        <w:t xml:space="preserve">asirinkus Automobilį turi susikurti </w:t>
      </w:r>
      <w:r>
        <w:rPr>
          <w:color w:val="FF0000"/>
        </w:rPr>
        <w:t xml:space="preserve">pirma </w:t>
      </w:r>
      <w:r w:rsidR="00AA4E15" w:rsidRPr="004C6FF0">
        <w:rPr>
          <w:color w:val="FF0000"/>
        </w:rPr>
        <w:t xml:space="preserve">eilutė su tipu </w:t>
      </w:r>
      <w:proofErr w:type="spellStart"/>
      <w:r w:rsidR="00AA4E15" w:rsidRPr="004C6FF0">
        <w:rPr>
          <w:color w:val="FF0000"/>
        </w:rPr>
        <w:t>Resource</w:t>
      </w:r>
      <w:proofErr w:type="spellEnd"/>
      <w:r w:rsidR="00AA4E15" w:rsidRPr="004C6FF0">
        <w:rPr>
          <w:color w:val="FF0000"/>
        </w:rPr>
        <w:t xml:space="preserve"> ir reikšmė ateiti iš Automobilio kortelės lauko – Nuomos paslauga. Šios eilutės</w:t>
      </w:r>
      <w:r w:rsidR="007235C5">
        <w:rPr>
          <w:color w:val="FF0000"/>
        </w:rPr>
        <w:t xml:space="preserve"> rankiniu būdu </w:t>
      </w:r>
      <w:r w:rsidR="00AA4E15" w:rsidRPr="004C6FF0">
        <w:rPr>
          <w:color w:val="FF0000"/>
        </w:rPr>
        <w:t>panaikinti negalima (galimi keli sprendimo būdai).</w:t>
      </w:r>
    </w:p>
    <w:p w14:paraId="4D2BA5EC" w14:textId="23B2B3F4" w:rsidR="008D5F7E" w:rsidRPr="004C6FF0" w:rsidRDefault="008D5F7E" w:rsidP="008D5F7E">
      <w:pPr>
        <w:pStyle w:val="ListParagraph"/>
        <w:numPr>
          <w:ilvl w:val="0"/>
          <w:numId w:val="25"/>
        </w:numPr>
        <w:rPr>
          <w:color w:val="FF0000"/>
        </w:rPr>
      </w:pPr>
      <w:r w:rsidRPr="004C6FF0">
        <w:rPr>
          <w:color w:val="FF0000"/>
        </w:rPr>
        <w:t xml:space="preserve">Nuomojant automobilį klientas turi galimybę pasirinkti papildomus priedus kaip </w:t>
      </w:r>
      <w:proofErr w:type="spellStart"/>
      <w:r w:rsidRPr="004C6FF0">
        <w:rPr>
          <w:color w:val="FF0000"/>
        </w:rPr>
        <w:t>pvz</w:t>
      </w:r>
      <w:proofErr w:type="spellEnd"/>
      <w:r w:rsidRPr="004C6FF0">
        <w:rPr>
          <w:color w:val="FF0000"/>
        </w:rPr>
        <w:t xml:space="preserve"> navigacija, vaikiška automobilinė kėdutė</w:t>
      </w:r>
      <w:r w:rsidR="008D1C1C" w:rsidRPr="004C6FF0">
        <w:rPr>
          <w:color w:val="FF0000"/>
        </w:rPr>
        <w:t xml:space="preserve">. Daiktiniai priedai pasirenkami bus kaip </w:t>
      </w:r>
      <w:proofErr w:type="spellStart"/>
      <w:r w:rsidR="008D1C1C" w:rsidRPr="004C6FF0">
        <w:rPr>
          <w:color w:val="FF0000"/>
        </w:rPr>
        <w:t>Item</w:t>
      </w:r>
      <w:proofErr w:type="spellEnd"/>
      <w:r w:rsidR="008D1C1C" w:rsidRPr="004C6FF0">
        <w:rPr>
          <w:color w:val="FF0000"/>
        </w:rPr>
        <w:t xml:space="preserve"> (prekės).</w:t>
      </w:r>
    </w:p>
    <w:p w14:paraId="6C79F761" w14:textId="71C9E075" w:rsidR="008D1C1C" w:rsidRPr="004C6FF0" w:rsidRDefault="008D1C1C" w:rsidP="004C6FF0">
      <w:pPr>
        <w:pStyle w:val="ListParagraph"/>
        <w:numPr>
          <w:ilvl w:val="0"/>
          <w:numId w:val="25"/>
        </w:numPr>
        <w:rPr>
          <w:color w:val="FF0000"/>
        </w:rPr>
      </w:pPr>
      <w:r w:rsidRPr="004C6FF0">
        <w:rPr>
          <w:color w:val="FF0000"/>
        </w:rPr>
        <w:t xml:space="preserve">Nuomojant automobilį klientas turi galimybę pasirinkti papildomos paslaugas kaip. „Papildomas draudimas“, „Kelių mokestis“, „Automobilio pristatymas“ ir t.t Šios paslaugos pasirenkamos bus kaip </w:t>
      </w:r>
      <w:proofErr w:type="spellStart"/>
      <w:r w:rsidRPr="004C6FF0">
        <w:rPr>
          <w:color w:val="FF0000"/>
        </w:rPr>
        <w:t>Reso</w:t>
      </w:r>
      <w:r w:rsidR="004C6FF0">
        <w:rPr>
          <w:color w:val="FF0000"/>
        </w:rPr>
        <w:t>u</w:t>
      </w:r>
      <w:r w:rsidRPr="004C6FF0">
        <w:rPr>
          <w:color w:val="FF0000"/>
        </w:rPr>
        <w:t>rce</w:t>
      </w:r>
      <w:proofErr w:type="spellEnd"/>
      <w:r w:rsidRPr="004C6FF0">
        <w:rPr>
          <w:color w:val="FF0000"/>
        </w:rPr>
        <w:t>.</w:t>
      </w:r>
    </w:p>
    <w:p w14:paraId="39FB1138" w14:textId="36BDA116" w:rsidR="008D1C1C" w:rsidRPr="004C6FF0" w:rsidRDefault="008D1C1C" w:rsidP="008D1C1C">
      <w:pPr>
        <w:pStyle w:val="ListParagraph"/>
        <w:rPr>
          <w:color w:val="FF0000"/>
        </w:rPr>
      </w:pPr>
    </w:p>
    <w:p w14:paraId="5DDE79BD" w14:textId="42491BF1" w:rsidR="006D623B" w:rsidRPr="004C6FF0" w:rsidRDefault="006D623B" w:rsidP="00D745ED">
      <w:pPr>
        <w:pStyle w:val="ListParagraph"/>
        <w:numPr>
          <w:ilvl w:val="0"/>
          <w:numId w:val="30"/>
        </w:numPr>
      </w:pPr>
      <w:r w:rsidRPr="004C6FF0">
        <w:t xml:space="preserve">Sukurti </w:t>
      </w:r>
      <w:r w:rsidR="00725D19" w:rsidRPr="004C6FF0">
        <w:t xml:space="preserve">„Auto </w:t>
      </w:r>
      <w:proofErr w:type="spellStart"/>
      <w:r w:rsidR="00725D19" w:rsidRPr="004C6FF0">
        <w:t>Rent</w:t>
      </w:r>
      <w:proofErr w:type="spellEnd"/>
      <w:r w:rsidR="00725D19" w:rsidRPr="004C6FF0">
        <w:t xml:space="preserve"> </w:t>
      </w:r>
      <w:proofErr w:type="spellStart"/>
      <w:r w:rsidR="00725D19" w:rsidRPr="004C6FF0">
        <w:t>Damage</w:t>
      </w:r>
      <w:proofErr w:type="spellEnd"/>
      <w:r w:rsidR="00725D19" w:rsidRPr="004C6FF0">
        <w:t>“</w:t>
      </w:r>
      <w:r w:rsidRPr="004C6FF0">
        <w:t xml:space="preserve">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</w:t>
      </w:r>
      <w:proofErr w:type="spellEnd"/>
      <w:r w:rsidRPr="004C6FF0">
        <w:t>)</w:t>
      </w:r>
    </w:p>
    <w:p w14:paraId="22C67A16" w14:textId="77777777" w:rsidR="00725D19" w:rsidRPr="004C6FF0" w:rsidRDefault="00725D19" w:rsidP="00725D19">
      <w:pPr>
        <w:rPr>
          <w:sz w:val="20"/>
          <w:szCs w:val="20"/>
          <w:lang w:val="lt-LT"/>
        </w:rPr>
      </w:pPr>
    </w:p>
    <w:tbl>
      <w:tblPr>
        <w:tblStyle w:val="TableGrid2"/>
        <w:tblW w:w="0" w:type="auto"/>
        <w:tblLayout w:type="fixed"/>
        <w:tblLook w:val="01E0" w:firstRow="1" w:lastRow="1" w:firstColumn="1" w:lastColumn="1" w:noHBand="0" w:noVBand="0"/>
      </w:tblPr>
      <w:tblGrid>
        <w:gridCol w:w="2235"/>
        <w:gridCol w:w="6279"/>
      </w:tblGrid>
      <w:tr w:rsidR="006D623B" w:rsidRPr="004C6FF0" w14:paraId="17838EBD" w14:textId="77777777" w:rsidTr="00AA4E15">
        <w:tc>
          <w:tcPr>
            <w:tcW w:w="2235" w:type="dxa"/>
          </w:tcPr>
          <w:p w14:paraId="3AF122A0" w14:textId="77777777" w:rsidR="006D623B" w:rsidRPr="004C6FF0" w:rsidRDefault="006D623B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Laukas</w:t>
            </w:r>
          </w:p>
        </w:tc>
        <w:tc>
          <w:tcPr>
            <w:tcW w:w="6279" w:type="dxa"/>
          </w:tcPr>
          <w:p w14:paraId="4FCA1B3B" w14:textId="77777777" w:rsidR="006D623B" w:rsidRPr="004C6FF0" w:rsidRDefault="006D623B" w:rsidP="00AA4E15">
            <w:pPr>
              <w:rPr>
                <w:b/>
                <w:bCs/>
                <w:sz w:val="20"/>
              </w:rPr>
            </w:pPr>
            <w:r w:rsidRPr="004C6FF0">
              <w:rPr>
                <w:b/>
                <w:bCs/>
                <w:sz w:val="20"/>
              </w:rPr>
              <w:t>Aprašas</w:t>
            </w:r>
          </w:p>
        </w:tc>
      </w:tr>
      <w:tr w:rsidR="006D623B" w:rsidRPr="004C6FF0" w14:paraId="062FE41B" w14:textId="77777777" w:rsidTr="00AA4E15">
        <w:tc>
          <w:tcPr>
            <w:tcW w:w="2235" w:type="dxa"/>
          </w:tcPr>
          <w:p w14:paraId="2D079625" w14:textId="1859ABE7" w:rsidR="006D623B" w:rsidRPr="004C6FF0" w:rsidRDefault="00725D19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6D623B" w:rsidRPr="004C6FF0">
              <w:rPr>
                <w:sz w:val="20"/>
              </w:rPr>
              <w:t>Dokumento Nr.</w:t>
            </w:r>
          </w:p>
        </w:tc>
        <w:tc>
          <w:tcPr>
            <w:tcW w:w="6279" w:type="dxa"/>
          </w:tcPr>
          <w:p w14:paraId="1717C6BC" w14:textId="77777777" w:rsidR="006D623B" w:rsidRPr="004C6FF0" w:rsidRDefault="006D623B" w:rsidP="00AA4E15">
            <w:pPr>
              <w:rPr>
                <w:sz w:val="20"/>
              </w:rPr>
            </w:pPr>
          </w:p>
        </w:tc>
      </w:tr>
      <w:tr w:rsidR="006D623B" w:rsidRPr="004C6FF0" w14:paraId="06E64CF8" w14:textId="77777777" w:rsidTr="00AA4E15">
        <w:tc>
          <w:tcPr>
            <w:tcW w:w="2235" w:type="dxa"/>
          </w:tcPr>
          <w:p w14:paraId="764E900F" w14:textId="432484D9" w:rsidR="006D623B" w:rsidRPr="004C6FF0" w:rsidRDefault="00725D19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*</w:t>
            </w:r>
            <w:r w:rsidR="006D623B" w:rsidRPr="004C6FF0">
              <w:rPr>
                <w:sz w:val="20"/>
              </w:rPr>
              <w:t>Eilutės Nr.</w:t>
            </w:r>
          </w:p>
        </w:tc>
        <w:tc>
          <w:tcPr>
            <w:tcW w:w="6279" w:type="dxa"/>
          </w:tcPr>
          <w:p w14:paraId="3EF98EC1" w14:textId="77777777" w:rsidR="006D623B" w:rsidRPr="004C6FF0" w:rsidRDefault="006D623B" w:rsidP="00AA4E15">
            <w:pPr>
              <w:rPr>
                <w:sz w:val="20"/>
              </w:rPr>
            </w:pPr>
          </w:p>
        </w:tc>
      </w:tr>
      <w:tr w:rsidR="006D623B" w:rsidRPr="004C6FF0" w14:paraId="1700FED1" w14:textId="77777777" w:rsidTr="00AA4E15">
        <w:tc>
          <w:tcPr>
            <w:tcW w:w="2235" w:type="dxa"/>
          </w:tcPr>
          <w:p w14:paraId="4C238B2D" w14:textId="77777777" w:rsidR="006D623B" w:rsidRPr="004C6FF0" w:rsidRDefault="006D623B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Data</w:t>
            </w:r>
          </w:p>
        </w:tc>
        <w:tc>
          <w:tcPr>
            <w:tcW w:w="6279" w:type="dxa"/>
          </w:tcPr>
          <w:p w14:paraId="0A9F2953" w14:textId="77777777" w:rsidR="006D623B" w:rsidRPr="004C6FF0" w:rsidRDefault="006D623B" w:rsidP="00AA4E15">
            <w:pPr>
              <w:rPr>
                <w:sz w:val="20"/>
              </w:rPr>
            </w:pPr>
          </w:p>
        </w:tc>
      </w:tr>
      <w:tr w:rsidR="006D623B" w:rsidRPr="004C6FF0" w14:paraId="1096242F" w14:textId="77777777" w:rsidTr="00AA4E15">
        <w:tc>
          <w:tcPr>
            <w:tcW w:w="2235" w:type="dxa"/>
          </w:tcPr>
          <w:p w14:paraId="1C3C4B1B" w14:textId="6B93CA6B" w:rsidR="006D623B" w:rsidRPr="004C6FF0" w:rsidRDefault="00873F44" w:rsidP="00AA4E15">
            <w:pPr>
              <w:rPr>
                <w:sz w:val="20"/>
              </w:rPr>
            </w:pPr>
            <w:r w:rsidRPr="004C6FF0">
              <w:rPr>
                <w:sz w:val="20"/>
              </w:rPr>
              <w:t>Aprašas</w:t>
            </w:r>
          </w:p>
        </w:tc>
        <w:tc>
          <w:tcPr>
            <w:tcW w:w="6279" w:type="dxa"/>
          </w:tcPr>
          <w:p w14:paraId="501A009B" w14:textId="776E3203" w:rsidR="006D623B" w:rsidRPr="004C6FF0" w:rsidRDefault="006D623B" w:rsidP="00AA4E15">
            <w:pPr>
              <w:rPr>
                <w:sz w:val="20"/>
              </w:rPr>
            </w:pPr>
          </w:p>
        </w:tc>
      </w:tr>
      <w:tr w:rsidR="006D623B" w:rsidRPr="004C6FF0" w14:paraId="0DF65BD0" w14:textId="77777777" w:rsidTr="00AA4E15">
        <w:tc>
          <w:tcPr>
            <w:tcW w:w="2235" w:type="dxa"/>
          </w:tcPr>
          <w:p w14:paraId="6AF6EBCC" w14:textId="77777777" w:rsidR="006D623B" w:rsidRPr="004C6FF0" w:rsidRDefault="006D623B" w:rsidP="00AA4E15">
            <w:pPr>
              <w:rPr>
                <w:sz w:val="20"/>
              </w:rPr>
            </w:pPr>
          </w:p>
        </w:tc>
        <w:tc>
          <w:tcPr>
            <w:tcW w:w="6279" w:type="dxa"/>
          </w:tcPr>
          <w:p w14:paraId="1DC0F150" w14:textId="77777777" w:rsidR="006D623B" w:rsidRPr="004C6FF0" w:rsidRDefault="006D623B" w:rsidP="00AA4E15">
            <w:pPr>
              <w:rPr>
                <w:sz w:val="20"/>
              </w:rPr>
            </w:pPr>
          </w:p>
        </w:tc>
      </w:tr>
    </w:tbl>
    <w:p w14:paraId="0D1E48E0" w14:textId="0B4EBE8D" w:rsidR="006D623B" w:rsidRPr="004C6FF0" w:rsidRDefault="006D623B" w:rsidP="008D5F7E">
      <w:pPr>
        <w:spacing w:after="200" w:line="276" w:lineRule="auto"/>
        <w:contextualSpacing/>
        <w:rPr>
          <w:rFonts w:ascii="Verdana" w:eastAsia="Times New Roman" w:hAnsi="Verdana" w:cs="Times New Roman"/>
          <w:sz w:val="20"/>
          <w:szCs w:val="20"/>
          <w:lang w:val="lt-LT"/>
        </w:rPr>
      </w:pPr>
    </w:p>
    <w:p w14:paraId="3EFA8E1C" w14:textId="2D2A8C35" w:rsidR="00873F44" w:rsidRPr="004C6FF0" w:rsidRDefault="00873F44" w:rsidP="00873F44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  <w:t>Pastabos:</w:t>
      </w:r>
    </w:p>
    <w:p w14:paraId="492FDBF0" w14:textId="6DFA3E13" w:rsidR="00873F44" w:rsidRPr="004C6FF0" w:rsidRDefault="00873F44" w:rsidP="00873F44">
      <w:pPr>
        <w:pStyle w:val="ListParagraph"/>
        <w:numPr>
          <w:ilvl w:val="0"/>
          <w:numId w:val="27"/>
        </w:numPr>
        <w:rPr>
          <w:color w:val="FF0000"/>
        </w:rPr>
      </w:pPr>
      <w:r w:rsidRPr="004C6FF0">
        <w:rPr>
          <w:color w:val="FF0000"/>
        </w:rPr>
        <w:t>Šie trūkumai fiksuojami prieš grąžinant automobilį</w:t>
      </w:r>
      <w:r w:rsidR="004C6FF0" w:rsidRPr="004C6FF0">
        <w:rPr>
          <w:color w:val="FF0000"/>
        </w:rPr>
        <w:t>.</w:t>
      </w:r>
    </w:p>
    <w:p w14:paraId="5451A465" w14:textId="26A22B9E" w:rsidR="00873F44" w:rsidRPr="004C6FF0" w:rsidRDefault="00873F44" w:rsidP="00873F44">
      <w:pPr>
        <w:pStyle w:val="ListParagraph"/>
        <w:numPr>
          <w:ilvl w:val="0"/>
          <w:numId w:val="27"/>
        </w:numPr>
        <w:rPr>
          <w:color w:val="FF0000"/>
        </w:rPr>
      </w:pPr>
      <w:r w:rsidRPr="004C6FF0">
        <w:rPr>
          <w:color w:val="FF0000"/>
        </w:rPr>
        <w:t>Vykdant funkcij</w:t>
      </w:r>
      <w:r w:rsidR="00725D19" w:rsidRPr="004C6FF0">
        <w:rPr>
          <w:color w:val="FF0000"/>
        </w:rPr>
        <w:t>ą</w:t>
      </w:r>
      <w:r w:rsidRPr="004C6FF0">
        <w:rPr>
          <w:color w:val="FF0000"/>
        </w:rPr>
        <w:t xml:space="preserve"> „</w:t>
      </w:r>
      <w:r w:rsidR="004C6FF0" w:rsidRPr="004C6FF0">
        <w:rPr>
          <w:color w:val="FF0000"/>
        </w:rPr>
        <w:t>Grąžinti automobilį</w:t>
      </w:r>
      <w:r w:rsidRPr="004C6FF0">
        <w:rPr>
          <w:color w:val="FF0000"/>
        </w:rPr>
        <w:t>“ ši</w:t>
      </w:r>
      <w:r w:rsidR="00725D19" w:rsidRPr="004C6FF0">
        <w:rPr>
          <w:color w:val="FF0000"/>
        </w:rPr>
        <w:t>e</w:t>
      </w:r>
      <w:r w:rsidRPr="004C6FF0">
        <w:rPr>
          <w:color w:val="FF0000"/>
        </w:rPr>
        <w:t xml:space="preserve"> </w:t>
      </w:r>
      <w:r w:rsidR="001A1E5D" w:rsidRPr="004C6FF0">
        <w:rPr>
          <w:color w:val="FF0000"/>
        </w:rPr>
        <w:t>trūkum</w:t>
      </w:r>
      <w:r w:rsidR="00725D19" w:rsidRPr="004C6FF0">
        <w:rPr>
          <w:color w:val="FF0000"/>
        </w:rPr>
        <w:t>ai</w:t>
      </w:r>
      <w:r w:rsidRPr="004C6FF0">
        <w:rPr>
          <w:color w:val="FF0000"/>
        </w:rPr>
        <w:t xml:space="preserve"> turi </w:t>
      </w:r>
      <w:r w:rsidR="00725D19" w:rsidRPr="004C6FF0">
        <w:rPr>
          <w:color w:val="FF0000"/>
        </w:rPr>
        <w:t xml:space="preserve">būti </w:t>
      </w:r>
      <w:r w:rsidRPr="004C6FF0">
        <w:rPr>
          <w:color w:val="FF0000"/>
        </w:rPr>
        <w:t>perkelti prie automobilio kortelės.</w:t>
      </w:r>
    </w:p>
    <w:p w14:paraId="3BEA9FDA" w14:textId="330341BE" w:rsidR="00E846A8" w:rsidRPr="004C6FF0" w:rsidRDefault="00E846A8" w:rsidP="00E846A8">
      <w:pPr>
        <w:rPr>
          <w:color w:val="FF0000"/>
          <w:sz w:val="20"/>
          <w:szCs w:val="20"/>
          <w:lang w:val="lt-LT"/>
        </w:rPr>
      </w:pPr>
    </w:p>
    <w:p w14:paraId="261A1259" w14:textId="0E8B1533" w:rsidR="004C6FF0" w:rsidRPr="004C6FF0" w:rsidRDefault="004C6FF0" w:rsidP="00D745ED">
      <w:pPr>
        <w:pStyle w:val="ListParagraph"/>
        <w:numPr>
          <w:ilvl w:val="0"/>
          <w:numId w:val="30"/>
        </w:numPr>
      </w:pPr>
      <w:r w:rsidRPr="004C6FF0">
        <w:t xml:space="preserve">Sukurti </w:t>
      </w:r>
      <w:proofErr w:type="spellStart"/>
      <w:r w:rsidRPr="004C6FF0">
        <w:t>Table</w:t>
      </w:r>
      <w:proofErr w:type="spellEnd"/>
      <w:r w:rsidRPr="004C6FF0">
        <w:t xml:space="preserve"> „</w:t>
      </w:r>
      <w:proofErr w:type="spellStart"/>
      <w:r w:rsidRPr="004C6FF0">
        <w:t>Finished</w:t>
      </w:r>
      <w:proofErr w:type="spellEnd"/>
      <w:r w:rsidRPr="004C6FF0">
        <w:t xml:space="preserve"> Auto </w:t>
      </w:r>
      <w:proofErr w:type="spellStart"/>
      <w:r w:rsidRPr="004C6FF0">
        <w:t>Rent</w:t>
      </w:r>
      <w:proofErr w:type="spellEnd"/>
      <w:r w:rsidRPr="004C6FF0">
        <w:t xml:space="preserve"> </w:t>
      </w:r>
      <w:proofErr w:type="spellStart"/>
      <w:r w:rsidRPr="004C6FF0">
        <w:t>Header</w:t>
      </w:r>
      <w:proofErr w:type="spellEnd"/>
      <w:r w:rsidRPr="004C6FF0">
        <w:t>“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</w:t>
      </w:r>
      <w:proofErr w:type="spellEnd"/>
      <w:r w:rsidRPr="004C6FF0">
        <w:t xml:space="preserve">, </w:t>
      </w:r>
      <w:proofErr w:type="spellStart"/>
      <w:r w:rsidRPr="004C6FF0">
        <w:t>Card</w:t>
      </w:r>
      <w:proofErr w:type="spellEnd"/>
      <w:r w:rsidRPr="004C6FF0">
        <w:t>)</w:t>
      </w:r>
    </w:p>
    <w:p w14:paraId="08B90E96" w14:textId="20900381" w:rsidR="004C6FF0" w:rsidRPr="004C6FF0" w:rsidRDefault="004C6FF0" w:rsidP="004C6FF0">
      <w:pPr>
        <w:rPr>
          <w:lang w:val="lt-LT"/>
        </w:rPr>
      </w:pPr>
    </w:p>
    <w:p w14:paraId="2EB7D8F6" w14:textId="77777777" w:rsidR="004C6FF0" w:rsidRPr="004C6FF0" w:rsidRDefault="004C6FF0" w:rsidP="004C6FF0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  <w:t>Pastabos:</w:t>
      </w:r>
    </w:p>
    <w:p w14:paraId="4FE323E9" w14:textId="60741E7B" w:rsidR="004C6FF0" w:rsidRPr="004C6FF0" w:rsidRDefault="004C6FF0" w:rsidP="004C6FF0">
      <w:pPr>
        <w:pStyle w:val="ListParagraph"/>
        <w:numPr>
          <w:ilvl w:val="0"/>
          <w:numId w:val="27"/>
        </w:numPr>
        <w:rPr>
          <w:color w:val="FF0000"/>
        </w:rPr>
      </w:pPr>
      <w:r w:rsidRPr="004C6FF0">
        <w:rPr>
          <w:color w:val="FF0000"/>
        </w:rPr>
        <w:t xml:space="preserve">Laukai tie patys kaip ir “Auto </w:t>
      </w:r>
      <w:proofErr w:type="spellStart"/>
      <w:r w:rsidRPr="004C6FF0">
        <w:rPr>
          <w:color w:val="FF0000"/>
        </w:rPr>
        <w:t>Rent</w:t>
      </w:r>
      <w:proofErr w:type="spellEnd"/>
      <w:r w:rsidRPr="004C6FF0">
        <w:rPr>
          <w:color w:val="FF0000"/>
        </w:rPr>
        <w:t xml:space="preserve"> </w:t>
      </w:r>
      <w:proofErr w:type="spellStart"/>
      <w:r w:rsidRPr="004C6FF0">
        <w:rPr>
          <w:color w:val="FF0000"/>
        </w:rPr>
        <w:t>Header</w:t>
      </w:r>
      <w:proofErr w:type="spellEnd"/>
      <w:r w:rsidRPr="004C6FF0">
        <w:rPr>
          <w:color w:val="FF0000"/>
        </w:rPr>
        <w:t>”, tik nereikalingas Būsenos laukas.</w:t>
      </w:r>
    </w:p>
    <w:p w14:paraId="61C24201" w14:textId="4402D735" w:rsidR="004C6FF0" w:rsidRPr="004C6FF0" w:rsidRDefault="004C6FF0" w:rsidP="004C6FF0">
      <w:pPr>
        <w:pStyle w:val="ListParagraph"/>
        <w:numPr>
          <w:ilvl w:val="0"/>
          <w:numId w:val="27"/>
        </w:numPr>
        <w:rPr>
          <w:color w:val="FF0000"/>
        </w:rPr>
      </w:pPr>
      <w:r w:rsidRPr="004C6FF0">
        <w:rPr>
          <w:color w:val="FF0000"/>
        </w:rPr>
        <w:t>Laukai nekoreguojami</w:t>
      </w:r>
    </w:p>
    <w:p w14:paraId="5D966130" w14:textId="77777777" w:rsidR="004C6FF0" w:rsidRPr="004C6FF0" w:rsidRDefault="004C6FF0" w:rsidP="004C6FF0">
      <w:pPr>
        <w:rPr>
          <w:lang w:val="lt-LT"/>
        </w:rPr>
      </w:pPr>
    </w:p>
    <w:p w14:paraId="7FBD86A1" w14:textId="459196EF" w:rsidR="004C6FF0" w:rsidRPr="004C6FF0" w:rsidRDefault="004C6FF0" w:rsidP="00D745ED">
      <w:pPr>
        <w:pStyle w:val="ListParagraph"/>
        <w:numPr>
          <w:ilvl w:val="0"/>
          <w:numId w:val="30"/>
        </w:numPr>
      </w:pPr>
      <w:r w:rsidRPr="004C6FF0">
        <w:t xml:space="preserve">Sukurti </w:t>
      </w:r>
      <w:proofErr w:type="spellStart"/>
      <w:r w:rsidRPr="004C6FF0">
        <w:t>Table</w:t>
      </w:r>
      <w:proofErr w:type="spellEnd"/>
      <w:r w:rsidRPr="004C6FF0">
        <w:t xml:space="preserve"> „</w:t>
      </w:r>
      <w:proofErr w:type="spellStart"/>
      <w:r w:rsidRPr="004C6FF0">
        <w:t>Finished</w:t>
      </w:r>
      <w:proofErr w:type="spellEnd"/>
      <w:r w:rsidRPr="004C6FF0">
        <w:t xml:space="preserve"> Auto </w:t>
      </w:r>
      <w:proofErr w:type="spellStart"/>
      <w:r w:rsidRPr="004C6FF0">
        <w:t>Rent</w:t>
      </w:r>
      <w:proofErr w:type="spellEnd"/>
      <w:r w:rsidRPr="004C6FF0">
        <w:t xml:space="preserve"> Line“ (</w:t>
      </w:r>
      <w:proofErr w:type="spellStart"/>
      <w:r w:rsidRPr="004C6FF0">
        <w:t>Page</w:t>
      </w:r>
      <w:proofErr w:type="spellEnd"/>
      <w:r w:rsidRPr="004C6FF0">
        <w:t xml:space="preserve">: </w:t>
      </w:r>
      <w:proofErr w:type="spellStart"/>
      <w:r w:rsidRPr="004C6FF0">
        <w:t>ListPart</w:t>
      </w:r>
      <w:proofErr w:type="spellEnd"/>
      <w:r w:rsidRPr="004C6FF0">
        <w:t>)</w:t>
      </w:r>
    </w:p>
    <w:p w14:paraId="013A3CED" w14:textId="77777777" w:rsidR="004C6FF0" w:rsidRPr="004C6FF0" w:rsidRDefault="004C6FF0" w:rsidP="004C6FF0">
      <w:pPr>
        <w:rPr>
          <w:sz w:val="20"/>
          <w:szCs w:val="20"/>
          <w:lang w:val="lt-LT"/>
        </w:rPr>
      </w:pPr>
    </w:p>
    <w:p w14:paraId="6290A1E8" w14:textId="77777777" w:rsidR="004C6FF0" w:rsidRPr="004C6FF0" w:rsidRDefault="004C6FF0" w:rsidP="004C6FF0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  <w:t>Pastabos:</w:t>
      </w:r>
    </w:p>
    <w:p w14:paraId="22368157" w14:textId="4BEA2B9A" w:rsidR="004C6FF0" w:rsidRPr="004C6FF0" w:rsidRDefault="004C6FF0" w:rsidP="004C6FF0">
      <w:pPr>
        <w:pStyle w:val="ListParagraph"/>
        <w:numPr>
          <w:ilvl w:val="0"/>
          <w:numId w:val="27"/>
        </w:numPr>
        <w:rPr>
          <w:color w:val="FF0000"/>
        </w:rPr>
      </w:pPr>
      <w:r w:rsidRPr="004C6FF0">
        <w:rPr>
          <w:color w:val="FF0000"/>
        </w:rPr>
        <w:t xml:space="preserve">Laukai tie patys kaip ir “Auto </w:t>
      </w:r>
      <w:proofErr w:type="spellStart"/>
      <w:r w:rsidRPr="004C6FF0">
        <w:rPr>
          <w:color w:val="FF0000"/>
        </w:rPr>
        <w:t>Rent</w:t>
      </w:r>
      <w:proofErr w:type="spellEnd"/>
      <w:r w:rsidRPr="004C6FF0">
        <w:rPr>
          <w:color w:val="FF0000"/>
        </w:rPr>
        <w:t xml:space="preserve"> Line”.</w:t>
      </w:r>
    </w:p>
    <w:p w14:paraId="6E9C4510" w14:textId="77777777" w:rsidR="004C6FF0" w:rsidRPr="004C6FF0" w:rsidRDefault="004C6FF0" w:rsidP="004C6FF0">
      <w:pPr>
        <w:pStyle w:val="ListParagraph"/>
        <w:numPr>
          <w:ilvl w:val="0"/>
          <w:numId w:val="27"/>
        </w:numPr>
        <w:rPr>
          <w:color w:val="FF0000"/>
        </w:rPr>
      </w:pPr>
      <w:r w:rsidRPr="004C6FF0">
        <w:rPr>
          <w:color w:val="FF0000"/>
        </w:rPr>
        <w:t>Laukai nekoreguojami</w:t>
      </w:r>
    </w:p>
    <w:p w14:paraId="7D5832B3" w14:textId="77777777" w:rsidR="004C6FF0" w:rsidRPr="004C6FF0" w:rsidRDefault="004C6FF0" w:rsidP="004C6FF0">
      <w:pPr>
        <w:rPr>
          <w:sz w:val="20"/>
          <w:szCs w:val="20"/>
          <w:lang w:val="lt-LT"/>
        </w:rPr>
      </w:pPr>
    </w:p>
    <w:p w14:paraId="12F2AD4A" w14:textId="24B096BE" w:rsidR="004C6FF0" w:rsidRPr="004C6FF0" w:rsidRDefault="004C6FF0" w:rsidP="00D745ED">
      <w:pPr>
        <w:pStyle w:val="ListParagraph"/>
        <w:numPr>
          <w:ilvl w:val="0"/>
          <w:numId w:val="30"/>
        </w:numPr>
      </w:pPr>
      <w:r w:rsidRPr="004C6FF0">
        <w:t>Funkcija „Grąžinti automobilį“.</w:t>
      </w:r>
    </w:p>
    <w:p w14:paraId="2593B6CA" w14:textId="3F91C814" w:rsidR="004C6FF0" w:rsidRPr="004C6FF0" w:rsidRDefault="004C6FF0" w:rsidP="004C6FF0">
      <w:pPr>
        <w:rPr>
          <w:lang w:val="lt-LT"/>
        </w:rPr>
      </w:pPr>
    </w:p>
    <w:p w14:paraId="56B5714B" w14:textId="4D7A33BA" w:rsidR="004C6FF0" w:rsidRPr="004C6FF0" w:rsidRDefault="004C6FF0" w:rsidP="004C6FF0">
      <w:pPr>
        <w:rPr>
          <w:lang w:val="lt-LT"/>
        </w:rPr>
      </w:pPr>
      <w:r w:rsidRPr="004C6FF0">
        <w:rPr>
          <w:lang w:val="lt-LT"/>
        </w:rPr>
        <w:t>Sukuria Pabaigtą automobilio nuomos sutartį.</w:t>
      </w:r>
    </w:p>
    <w:p w14:paraId="122B87FF" w14:textId="6DF7D6B7" w:rsidR="004C6FF0" w:rsidRPr="004C6FF0" w:rsidRDefault="004C6FF0" w:rsidP="004C6FF0">
      <w:pPr>
        <w:rPr>
          <w:lang w:val="lt-LT"/>
        </w:rPr>
      </w:pPr>
      <w:r w:rsidRPr="004C6FF0">
        <w:rPr>
          <w:lang w:val="lt-LT"/>
        </w:rPr>
        <w:t xml:space="preserve">Perkelia suvestus automobilio </w:t>
      </w:r>
      <w:r>
        <w:rPr>
          <w:lang w:val="lt-LT"/>
        </w:rPr>
        <w:t>su</w:t>
      </w:r>
      <w:r w:rsidRPr="004C6FF0">
        <w:rPr>
          <w:lang w:val="lt-LT"/>
        </w:rPr>
        <w:t>gadinimus.</w:t>
      </w:r>
    </w:p>
    <w:p w14:paraId="5D06DFCA" w14:textId="52EA572A" w:rsidR="004C6FF0" w:rsidRPr="004C6FF0" w:rsidRDefault="004C6FF0" w:rsidP="004C6FF0">
      <w:pPr>
        <w:rPr>
          <w:lang w:val="lt-LT"/>
        </w:rPr>
      </w:pPr>
      <w:r w:rsidRPr="004C6FF0">
        <w:rPr>
          <w:lang w:val="lt-LT"/>
        </w:rPr>
        <w:t>Panaikina automobilio nuomos sutartį.</w:t>
      </w:r>
    </w:p>
    <w:p w14:paraId="1682632B" w14:textId="77777777" w:rsidR="004C6FF0" w:rsidRPr="004C6FF0" w:rsidRDefault="004C6FF0" w:rsidP="004C6FF0">
      <w:pPr>
        <w:rPr>
          <w:lang w:val="lt-LT"/>
        </w:rPr>
      </w:pPr>
    </w:p>
    <w:p w14:paraId="267656C9" w14:textId="02EE9979" w:rsidR="00725D19" w:rsidRPr="004C6FF0" w:rsidRDefault="00E846A8" w:rsidP="00D745ED">
      <w:pPr>
        <w:pStyle w:val="ListParagraph"/>
        <w:numPr>
          <w:ilvl w:val="0"/>
          <w:numId w:val="30"/>
        </w:numPr>
      </w:pPr>
      <w:r w:rsidRPr="004C6FF0">
        <w:t>Sukurti automobilio nuomos išdavimo kortelės spau</w:t>
      </w:r>
      <w:r w:rsidR="00725D19" w:rsidRPr="004C6FF0">
        <w:t>s</w:t>
      </w:r>
      <w:r w:rsidRPr="004C6FF0">
        <w:t xml:space="preserve">dinį. </w:t>
      </w:r>
    </w:p>
    <w:p w14:paraId="0FE2A292" w14:textId="77777777" w:rsidR="00725D19" w:rsidRPr="004C6FF0" w:rsidRDefault="00725D19" w:rsidP="00725D19">
      <w:pPr>
        <w:rPr>
          <w:sz w:val="20"/>
          <w:szCs w:val="20"/>
          <w:lang w:val="lt-LT"/>
        </w:rPr>
      </w:pPr>
    </w:p>
    <w:p w14:paraId="44DD59D0" w14:textId="24EC14B1" w:rsidR="00E846A8" w:rsidRPr="004C6FF0" w:rsidRDefault="00E846A8" w:rsidP="00725D19">
      <w:pPr>
        <w:rPr>
          <w:sz w:val="20"/>
          <w:szCs w:val="20"/>
          <w:lang w:val="lt-LT"/>
        </w:rPr>
      </w:pPr>
      <w:r w:rsidRPr="004C6FF0">
        <w:rPr>
          <w:sz w:val="20"/>
          <w:szCs w:val="20"/>
          <w:lang w:val="lt-LT"/>
        </w:rPr>
        <w:t xml:space="preserve">Spausdinyje turi būti atvaizduojama: </w:t>
      </w:r>
    </w:p>
    <w:p w14:paraId="078A5427" w14:textId="79357431" w:rsidR="00E846A8" w:rsidRPr="004C6FF0" w:rsidRDefault="00E846A8" w:rsidP="00E846A8">
      <w:pPr>
        <w:pStyle w:val="ListParagraph"/>
        <w:numPr>
          <w:ilvl w:val="0"/>
          <w:numId w:val="28"/>
        </w:numPr>
      </w:pPr>
      <w:r w:rsidRPr="004C6FF0">
        <w:lastRenderedPageBreak/>
        <w:t xml:space="preserve">Automobilio Nr. </w:t>
      </w:r>
    </w:p>
    <w:p w14:paraId="32A7CB18" w14:textId="51071FF8" w:rsidR="00E846A8" w:rsidRPr="004C6FF0" w:rsidRDefault="00E846A8" w:rsidP="00E846A8">
      <w:pPr>
        <w:pStyle w:val="ListParagraph"/>
        <w:numPr>
          <w:ilvl w:val="0"/>
          <w:numId w:val="28"/>
        </w:numPr>
      </w:pPr>
      <w:r w:rsidRPr="004C6FF0">
        <w:t>Marke</w:t>
      </w:r>
    </w:p>
    <w:p w14:paraId="19625339" w14:textId="4EB3827C" w:rsidR="00E846A8" w:rsidRPr="004C6FF0" w:rsidRDefault="00E846A8" w:rsidP="00E846A8">
      <w:pPr>
        <w:pStyle w:val="ListParagraph"/>
        <w:numPr>
          <w:ilvl w:val="0"/>
          <w:numId w:val="28"/>
        </w:numPr>
      </w:pPr>
      <w:r w:rsidRPr="004C6FF0">
        <w:t>Modelis</w:t>
      </w:r>
    </w:p>
    <w:p w14:paraId="57A19D7F" w14:textId="3D11B32C" w:rsidR="00E846A8" w:rsidRPr="004C6FF0" w:rsidRDefault="00E846A8" w:rsidP="00E846A8">
      <w:pPr>
        <w:pStyle w:val="ListParagraph"/>
        <w:numPr>
          <w:ilvl w:val="0"/>
          <w:numId w:val="28"/>
        </w:numPr>
      </w:pPr>
      <w:r w:rsidRPr="004C6FF0">
        <w:t>Nuomos periodas</w:t>
      </w:r>
    </w:p>
    <w:p w14:paraId="6B13650A" w14:textId="10851AEB" w:rsidR="00E846A8" w:rsidRPr="004C6FF0" w:rsidRDefault="00725D19" w:rsidP="00E846A8">
      <w:pPr>
        <w:pStyle w:val="ListParagraph"/>
        <w:numPr>
          <w:ilvl w:val="0"/>
          <w:numId w:val="28"/>
        </w:numPr>
      </w:pPr>
      <w:r w:rsidRPr="004C6FF0">
        <w:t>K</w:t>
      </w:r>
      <w:r w:rsidR="00E846A8" w:rsidRPr="004C6FF0">
        <w:t>liento pavadinimas</w:t>
      </w:r>
    </w:p>
    <w:p w14:paraId="3E5CE4B1" w14:textId="77777777" w:rsidR="004C6FF0" w:rsidRPr="004C6FF0" w:rsidRDefault="00725D19" w:rsidP="00E846A8">
      <w:pPr>
        <w:pStyle w:val="ListParagraph"/>
        <w:numPr>
          <w:ilvl w:val="0"/>
          <w:numId w:val="28"/>
        </w:numPr>
      </w:pPr>
      <w:r w:rsidRPr="004C6FF0">
        <w:t>Išvardint</w:t>
      </w:r>
      <w:r w:rsidR="00AA4E15" w:rsidRPr="004C6FF0">
        <w:t>i</w:t>
      </w:r>
      <w:r w:rsidRPr="004C6FF0">
        <w:t xml:space="preserve">: </w:t>
      </w:r>
    </w:p>
    <w:p w14:paraId="01D0FB4A" w14:textId="0CBE283B" w:rsidR="00E846A8" w:rsidRPr="004C6FF0" w:rsidRDefault="00725D19" w:rsidP="004C6FF0">
      <w:pPr>
        <w:pStyle w:val="ListParagraph"/>
        <w:numPr>
          <w:ilvl w:val="1"/>
          <w:numId w:val="28"/>
        </w:numPr>
      </w:pPr>
      <w:r w:rsidRPr="004C6FF0">
        <w:t>Užsakytos p</w:t>
      </w:r>
      <w:r w:rsidR="00E846A8" w:rsidRPr="004C6FF0">
        <w:t>aslaugos ir priedai.</w:t>
      </w:r>
    </w:p>
    <w:p w14:paraId="761A0F4F" w14:textId="48E4C6DB" w:rsidR="004C6FF0" w:rsidRPr="004C6FF0" w:rsidRDefault="004C6FF0" w:rsidP="004C6FF0">
      <w:pPr>
        <w:pStyle w:val="ListParagraph"/>
        <w:numPr>
          <w:ilvl w:val="1"/>
          <w:numId w:val="28"/>
        </w:numPr>
      </w:pPr>
      <w:r w:rsidRPr="004C6FF0">
        <w:t>Kiekis</w:t>
      </w:r>
    </w:p>
    <w:p w14:paraId="2DB952B5" w14:textId="684E678C" w:rsidR="004C6FF0" w:rsidRPr="004C6FF0" w:rsidRDefault="004C6FF0" w:rsidP="004C6FF0">
      <w:pPr>
        <w:pStyle w:val="ListParagraph"/>
        <w:numPr>
          <w:ilvl w:val="1"/>
          <w:numId w:val="28"/>
        </w:numPr>
      </w:pPr>
      <w:r w:rsidRPr="004C6FF0">
        <w:t>Kaina</w:t>
      </w:r>
    </w:p>
    <w:p w14:paraId="22E75009" w14:textId="6697BB46" w:rsidR="004C6FF0" w:rsidRPr="004C6FF0" w:rsidRDefault="004C6FF0" w:rsidP="004C6FF0">
      <w:pPr>
        <w:pStyle w:val="ListParagraph"/>
        <w:numPr>
          <w:ilvl w:val="1"/>
          <w:numId w:val="28"/>
        </w:numPr>
      </w:pPr>
      <w:r w:rsidRPr="004C6FF0">
        <w:t>Suma</w:t>
      </w:r>
    </w:p>
    <w:p w14:paraId="0E229F44" w14:textId="18C921BC" w:rsidR="00725D19" w:rsidRPr="004C6FF0" w:rsidRDefault="00AA4E15" w:rsidP="00E846A8">
      <w:pPr>
        <w:pStyle w:val="ListParagraph"/>
        <w:numPr>
          <w:ilvl w:val="0"/>
          <w:numId w:val="28"/>
        </w:numPr>
      </w:pPr>
      <w:r w:rsidRPr="004C6FF0">
        <w:t>N</w:t>
      </w:r>
      <w:r w:rsidR="00725D19" w:rsidRPr="004C6FF0">
        <w:t xml:space="preserve">uomos </w:t>
      </w:r>
      <w:r w:rsidRPr="004C6FF0">
        <w:t>suma</w:t>
      </w:r>
      <w:r w:rsidR="00E0303F">
        <w:t xml:space="preserve"> – suma iš pirmos eilutės</w:t>
      </w:r>
    </w:p>
    <w:p w14:paraId="3159AC47" w14:textId="6DA6F049" w:rsidR="00AA4E15" w:rsidRPr="004C6FF0" w:rsidRDefault="00AA4E15" w:rsidP="00E846A8">
      <w:pPr>
        <w:pStyle w:val="ListParagraph"/>
        <w:numPr>
          <w:ilvl w:val="0"/>
          <w:numId w:val="28"/>
        </w:numPr>
      </w:pPr>
      <w:r w:rsidRPr="004C6FF0">
        <w:t>Bendra paslaugų suma</w:t>
      </w:r>
      <w:r w:rsidR="00E0303F">
        <w:t xml:space="preserve"> </w:t>
      </w:r>
      <w:r w:rsidR="00532C0E">
        <w:t>– bendra kitų eilučių suma</w:t>
      </w:r>
    </w:p>
    <w:p w14:paraId="5C5D70B3" w14:textId="3B1C784F" w:rsidR="00AA4E15" w:rsidRPr="004C6FF0" w:rsidRDefault="00AA4E15" w:rsidP="00E846A8">
      <w:pPr>
        <w:pStyle w:val="ListParagraph"/>
        <w:numPr>
          <w:ilvl w:val="0"/>
          <w:numId w:val="28"/>
        </w:numPr>
      </w:pPr>
      <w:r w:rsidRPr="004C6FF0">
        <w:t>Bendra nuomos suma su paslaugomis</w:t>
      </w:r>
      <w:r w:rsidR="00532C0E">
        <w:t xml:space="preserve"> – visų eilučių suma</w:t>
      </w:r>
    </w:p>
    <w:p w14:paraId="6D7BE7BF" w14:textId="77777777" w:rsidR="00725D19" w:rsidRPr="004C6FF0" w:rsidRDefault="00725D19" w:rsidP="00725D19">
      <w:pPr>
        <w:pStyle w:val="ListParagraph"/>
        <w:ind w:left="1440"/>
      </w:pPr>
    </w:p>
    <w:p w14:paraId="4AC88188" w14:textId="28023111" w:rsidR="00E846A8" w:rsidRPr="004C6FF0" w:rsidRDefault="00E846A8" w:rsidP="00E846A8">
      <w:pPr>
        <w:rPr>
          <w:sz w:val="20"/>
          <w:szCs w:val="20"/>
          <w:lang w:val="lt-LT"/>
        </w:rPr>
      </w:pPr>
      <w:r w:rsidRPr="004C6FF0">
        <w:rPr>
          <w:sz w:val="20"/>
          <w:szCs w:val="20"/>
          <w:lang w:val="lt-LT"/>
        </w:rPr>
        <w:t xml:space="preserve">Spausdinio formą – dizainą pasirenkate patys.           </w:t>
      </w:r>
    </w:p>
    <w:p w14:paraId="66B98560" w14:textId="77777777" w:rsidR="00725D19" w:rsidRPr="004C6FF0" w:rsidRDefault="00725D19" w:rsidP="00725D19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  <w:t>Pastabos:</w:t>
      </w:r>
    </w:p>
    <w:p w14:paraId="763EAE01" w14:textId="2DC358BB" w:rsidR="00725D19" w:rsidRPr="004C6FF0" w:rsidRDefault="00725D19" w:rsidP="00725D19">
      <w:pPr>
        <w:pStyle w:val="ListParagraph"/>
        <w:numPr>
          <w:ilvl w:val="0"/>
          <w:numId w:val="27"/>
        </w:numPr>
        <w:rPr>
          <w:color w:val="FF0000"/>
        </w:rPr>
      </w:pPr>
      <w:r w:rsidRPr="004C6FF0">
        <w:rPr>
          <w:color w:val="FF0000"/>
        </w:rPr>
        <w:t xml:space="preserve">Pageidautina būtų panaudota </w:t>
      </w:r>
      <w:proofErr w:type="spellStart"/>
      <w:r w:rsidRPr="004C6FF0">
        <w:rPr>
          <w:color w:val="FF0000"/>
        </w:rPr>
        <w:t>Header</w:t>
      </w:r>
      <w:proofErr w:type="spellEnd"/>
      <w:r w:rsidRPr="004C6FF0">
        <w:rPr>
          <w:color w:val="FF0000"/>
        </w:rPr>
        <w:t xml:space="preserve"> dalis, lentelė, o sumavimai atlikti ataskait</w:t>
      </w:r>
      <w:r w:rsidR="00CC5A0E">
        <w:rPr>
          <w:color w:val="FF0000"/>
        </w:rPr>
        <w:t xml:space="preserve">os </w:t>
      </w:r>
      <w:r w:rsidR="009B1991">
        <w:rPr>
          <w:color w:val="FF0000"/>
        </w:rPr>
        <w:t>išdėstyme.</w:t>
      </w:r>
    </w:p>
    <w:p w14:paraId="1EFDDDCF" w14:textId="4E855044" w:rsidR="00E846A8" w:rsidRPr="004C6FF0" w:rsidRDefault="00E846A8" w:rsidP="00E846A8">
      <w:pPr>
        <w:rPr>
          <w:color w:val="FF0000"/>
          <w:sz w:val="20"/>
          <w:szCs w:val="20"/>
          <w:lang w:val="lt-LT"/>
        </w:rPr>
      </w:pPr>
    </w:p>
    <w:p w14:paraId="209A666E" w14:textId="686FFCC5" w:rsidR="004C6FF0" w:rsidRPr="004C6FF0" w:rsidRDefault="004C6FF0" w:rsidP="00D745ED">
      <w:pPr>
        <w:pStyle w:val="ListParagraph"/>
        <w:numPr>
          <w:ilvl w:val="0"/>
          <w:numId w:val="30"/>
        </w:numPr>
      </w:pPr>
      <w:r w:rsidRPr="004C6FF0">
        <w:t>Padaryti automobilio nuomos istorijos spausdinį.</w:t>
      </w:r>
    </w:p>
    <w:p w14:paraId="2B40FC31" w14:textId="21A0CA1E" w:rsidR="004C6FF0" w:rsidRPr="004C6FF0" w:rsidRDefault="004C6FF0" w:rsidP="004C6FF0">
      <w:pPr>
        <w:rPr>
          <w:lang w:val="lt-LT"/>
        </w:rPr>
      </w:pPr>
    </w:p>
    <w:p w14:paraId="3076B6C4" w14:textId="11B9456F" w:rsidR="004C6FF0" w:rsidRPr="004C6FF0" w:rsidRDefault="004C6FF0" w:rsidP="004C6FF0">
      <w:pPr>
        <w:rPr>
          <w:sz w:val="20"/>
          <w:szCs w:val="20"/>
          <w:lang w:val="lt-LT"/>
        </w:rPr>
      </w:pPr>
      <w:r w:rsidRPr="004C6FF0">
        <w:rPr>
          <w:sz w:val="20"/>
          <w:szCs w:val="20"/>
          <w:lang w:val="lt-LT"/>
        </w:rPr>
        <w:t>Spausdinys kviečiamas iš Automobilio kortelės ar sąrašo. Galima nurodyti data nuo ir data iki.</w:t>
      </w:r>
    </w:p>
    <w:p w14:paraId="0BA97258" w14:textId="374F1870" w:rsidR="004C6FF0" w:rsidRPr="004C6FF0" w:rsidRDefault="004C6FF0" w:rsidP="004C6FF0">
      <w:pPr>
        <w:rPr>
          <w:sz w:val="20"/>
          <w:szCs w:val="20"/>
          <w:lang w:val="lt-LT"/>
        </w:rPr>
      </w:pPr>
      <w:r w:rsidRPr="004C6FF0">
        <w:rPr>
          <w:sz w:val="20"/>
          <w:szCs w:val="20"/>
          <w:lang w:val="lt-LT"/>
        </w:rPr>
        <w:t>Duomenis imti iš pabaigtų nuomos sutarčių.</w:t>
      </w:r>
    </w:p>
    <w:p w14:paraId="41719881" w14:textId="3DF4776A" w:rsidR="004C6FF0" w:rsidRPr="004C6FF0" w:rsidRDefault="004C6FF0" w:rsidP="004C6FF0">
      <w:pPr>
        <w:rPr>
          <w:sz w:val="20"/>
          <w:szCs w:val="20"/>
          <w:lang w:val="lt-LT"/>
        </w:rPr>
      </w:pPr>
      <w:r w:rsidRPr="004C6FF0">
        <w:rPr>
          <w:sz w:val="20"/>
          <w:szCs w:val="20"/>
          <w:lang w:val="lt-LT"/>
        </w:rPr>
        <w:t xml:space="preserve">Spausdinyje turi būti atvaizduojama: </w:t>
      </w:r>
    </w:p>
    <w:p w14:paraId="6DA189FB" w14:textId="77777777" w:rsidR="004C6FF0" w:rsidRPr="004C6FF0" w:rsidRDefault="004C6FF0" w:rsidP="004C6FF0">
      <w:pPr>
        <w:pStyle w:val="ListParagraph"/>
        <w:numPr>
          <w:ilvl w:val="0"/>
          <w:numId w:val="28"/>
        </w:numPr>
      </w:pPr>
      <w:r w:rsidRPr="004C6FF0">
        <w:t xml:space="preserve">Automobilio Nr. </w:t>
      </w:r>
    </w:p>
    <w:p w14:paraId="69374756" w14:textId="77777777" w:rsidR="004C6FF0" w:rsidRPr="004C6FF0" w:rsidRDefault="004C6FF0" w:rsidP="004C6FF0">
      <w:pPr>
        <w:pStyle w:val="ListParagraph"/>
        <w:numPr>
          <w:ilvl w:val="0"/>
          <w:numId w:val="28"/>
        </w:numPr>
      </w:pPr>
      <w:r w:rsidRPr="004C6FF0">
        <w:t>Marke</w:t>
      </w:r>
    </w:p>
    <w:p w14:paraId="08B8907A" w14:textId="77777777" w:rsidR="004C6FF0" w:rsidRPr="004C6FF0" w:rsidRDefault="004C6FF0" w:rsidP="004C6FF0">
      <w:pPr>
        <w:pStyle w:val="ListParagraph"/>
        <w:numPr>
          <w:ilvl w:val="0"/>
          <w:numId w:val="28"/>
        </w:numPr>
      </w:pPr>
      <w:r w:rsidRPr="004C6FF0">
        <w:t>Modelis</w:t>
      </w:r>
    </w:p>
    <w:p w14:paraId="1AA83A1E" w14:textId="4AE3676F" w:rsidR="004C6FF0" w:rsidRPr="004C6FF0" w:rsidRDefault="004C6FF0" w:rsidP="004C6FF0">
      <w:pPr>
        <w:pStyle w:val="ListParagraph"/>
        <w:numPr>
          <w:ilvl w:val="0"/>
          <w:numId w:val="28"/>
        </w:numPr>
      </w:pPr>
      <w:r w:rsidRPr="004C6FF0">
        <w:t>Išvardinti chronologine tvarka nuomos sutartys:</w:t>
      </w:r>
    </w:p>
    <w:p w14:paraId="1103EEA9" w14:textId="7B3CCCD2" w:rsidR="004C6FF0" w:rsidRPr="004C6FF0" w:rsidRDefault="004C6FF0" w:rsidP="004C6FF0">
      <w:pPr>
        <w:pStyle w:val="ListParagraph"/>
        <w:numPr>
          <w:ilvl w:val="1"/>
          <w:numId w:val="28"/>
        </w:numPr>
      </w:pPr>
      <w:r w:rsidRPr="004C6FF0">
        <w:t>Data nuo</w:t>
      </w:r>
    </w:p>
    <w:p w14:paraId="668A886D" w14:textId="6F85598F" w:rsidR="004C6FF0" w:rsidRPr="004C6FF0" w:rsidRDefault="004C6FF0" w:rsidP="004C6FF0">
      <w:pPr>
        <w:pStyle w:val="ListParagraph"/>
        <w:numPr>
          <w:ilvl w:val="1"/>
          <w:numId w:val="28"/>
        </w:numPr>
      </w:pPr>
      <w:r w:rsidRPr="004C6FF0">
        <w:t>Data iki</w:t>
      </w:r>
    </w:p>
    <w:p w14:paraId="69C9C552" w14:textId="434F8412" w:rsidR="004C6FF0" w:rsidRPr="004C6FF0" w:rsidRDefault="004C6FF0" w:rsidP="004C6FF0">
      <w:pPr>
        <w:pStyle w:val="ListParagraph"/>
        <w:numPr>
          <w:ilvl w:val="1"/>
          <w:numId w:val="28"/>
        </w:numPr>
      </w:pPr>
      <w:r w:rsidRPr="004C6FF0">
        <w:t>Kliento pavadinimas</w:t>
      </w:r>
    </w:p>
    <w:p w14:paraId="5C8A7656" w14:textId="39DE2341" w:rsidR="004C6FF0" w:rsidRPr="004C6FF0" w:rsidRDefault="004C6FF0" w:rsidP="004C6FF0">
      <w:pPr>
        <w:pStyle w:val="ListParagraph"/>
        <w:numPr>
          <w:ilvl w:val="1"/>
          <w:numId w:val="28"/>
        </w:numPr>
      </w:pPr>
      <w:r w:rsidRPr="004C6FF0">
        <w:t>Bendra Nuomos suma</w:t>
      </w:r>
      <w:r w:rsidR="00D62BBD">
        <w:t xml:space="preserve"> su paslaugomis</w:t>
      </w:r>
    </w:p>
    <w:p w14:paraId="28542789" w14:textId="4A0D2F9A" w:rsidR="004C6FF0" w:rsidRPr="004C6FF0" w:rsidRDefault="004C6FF0" w:rsidP="004C6FF0">
      <w:pPr>
        <w:pStyle w:val="ListParagraph"/>
        <w:numPr>
          <w:ilvl w:val="0"/>
          <w:numId w:val="28"/>
        </w:numPr>
      </w:pPr>
      <w:r w:rsidRPr="004C6FF0">
        <w:t>Bendra visų nuomų suma</w:t>
      </w:r>
    </w:p>
    <w:p w14:paraId="76E80700" w14:textId="77777777" w:rsidR="004C6FF0" w:rsidRPr="004C6FF0" w:rsidRDefault="004C6FF0" w:rsidP="004C6FF0">
      <w:pPr>
        <w:pStyle w:val="ListParagraph"/>
        <w:ind w:left="1440"/>
      </w:pPr>
    </w:p>
    <w:p w14:paraId="6E39E5D5" w14:textId="77777777" w:rsidR="004C6FF0" w:rsidRPr="004C6FF0" w:rsidRDefault="004C6FF0" w:rsidP="004C6FF0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</w:pPr>
      <w:r w:rsidRPr="004C6FF0">
        <w:rPr>
          <w:rFonts w:ascii="Verdana" w:eastAsia="Times New Roman" w:hAnsi="Verdana" w:cs="Times New Roman"/>
          <w:color w:val="FF0000"/>
          <w:sz w:val="20"/>
          <w:szCs w:val="20"/>
          <w:lang w:val="lt-LT"/>
        </w:rPr>
        <w:t>Pastabos:</w:t>
      </w:r>
    </w:p>
    <w:p w14:paraId="3E331DDB" w14:textId="77777777" w:rsidR="004C6FF0" w:rsidRPr="004C6FF0" w:rsidRDefault="004C6FF0" w:rsidP="004C6FF0">
      <w:pPr>
        <w:pStyle w:val="ListParagraph"/>
        <w:numPr>
          <w:ilvl w:val="0"/>
          <w:numId w:val="27"/>
        </w:numPr>
        <w:rPr>
          <w:color w:val="FF0000"/>
        </w:rPr>
      </w:pPr>
      <w:r w:rsidRPr="004C6FF0">
        <w:rPr>
          <w:color w:val="FF0000"/>
        </w:rPr>
        <w:t xml:space="preserve">Pageidautina būtų panaudota </w:t>
      </w:r>
      <w:proofErr w:type="spellStart"/>
      <w:r w:rsidRPr="004C6FF0">
        <w:rPr>
          <w:color w:val="FF0000"/>
        </w:rPr>
        <w:t>Header</w:t>
      </w:r>
      <w:proofErr w:type="spellEnd"/>
      <w:r w:rsidRPr="004C6FF0">
        <w:rPr>
          <w:color w:val="FF0000"/>
        </w:rPr>
        <w:t xml:space="preserve"> dalis, lentelė, o sumavimai atlikti ataskaitoje</w:t>
      </w:r>
    </w:p>
    <w:p w14:paraId="1B309183" w14:textId="77777777" w:rsidR="00956701" w:rsidRPr="004E6C8B" w:rsidRDefault="00956701" w:rsidP="004E6C8B">
      <w:pPr>
        <w:rPr>
          <w:color w:val="FF0000"/>
        </w:rPr>
      </w:pPr>
    </w:p>
    <w:sectPr w:rsidR="00956701" w:rsidRPr="004E6C8B" w:rsidSect="008A5BDC">
      <w:type w:val="continuous"/>
      <w:pgSz w:w="11906" w:h="16838" w:code="9"/>
      <w:pgMar w:top="1440" w:right="1080" w:bottom="15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7C4B5" w14:textId="77777777" w:rsidR="004F4DF4" w:rsidRDefault="004F4DF4" w:rsidP="002B5BA2">
      <w:r>
        <w:separator/>
      </w:r>
    </w:p>
  </w:endnote>
  <w:endnote w:type="continuationSeparator" w:id="0">
    <w:p w14:paraId="5CE6A24D" w14:textId="77777777" w:rsidR="004F4DF4" w:rsidRDefault="004F4DF4" w:rsidP="002B5BA2">
      <w:r>
        <w:continuationSeparator/>
      </w:r>
    </w:p>
    <w:p w14:paraId="16ED3DBD" w14:textId="77777777" w:rsidR="004F4DF4" w:rsidRDefault="004F4DF4" w:rsidP="002B5BA2"/>
    <w:tbl>
      <w:tblPr>
        <w:tblStyle w:val="TableGrid"/>
        <w:tblpPr w:leftFromText="180" w:rightFromText="180" w:vertAnchor="text" w:tblpY="9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1387"/>
        <w:gridCol w:w="4680"/>
        <w:gridCol w:w="270"/>
      </w:tblGrid>
      <w:tr w:rsidR="004F4DF4" w:rsidRPr="004D6923" w14:paraId="5B5CABA9" w14:textId="77777777" w:rsidTr="00C66EED">
        <w:trPr>
          <w:trHeight w:val="271"/>
        </w:trPr>
        <w:tc>
          <w:tcPr>
            <w:tcW w:w="3383" w:type="dxa"/>
            <w:vMerge w:val="restart"/>
            <w:tcMar>
              <w:right w:w="360" w:type="dxa"/>
            </w:tcMar>
            <w:vAlign w:val="center"/>
          </w:tcPr>
          <w:p w14:paraId="2666465E" w14:textId="77777777" w:rsidR="004F4DF4" w:rsidRPr="004D6923" w:rsidRDefault="004F4DF4" w:rsidP="002B5BA2">
            <w:pPr>
              <w:rPr>
                <w:color w:val="808080" w:themeColor="background1" w:themeShade="80"/>
              </w:rPr>
            </w:pPr>
            <w:r w:rsidRPr="004D6923">
              <w:rPr>
                <w:noProof/>
              </w:rPr>
              <w:drawing>
                <wp:inline distT="0" distB="0" distL="0" distR="0" wp14:anchorId="181EB076" wp14:editId="6C645B42">
                  <wp:extent cx="1013460" cy="239375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Colombus_logo1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173" cy="25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Mar>
              <w:right w:w="360" w:type="dxa"/>
            </w:tcMar>
            <w:vAlign w:val="center"/>
          </w:tcPr>
          <w:p w14:paraId="3CA63B4C" w14:textId="77777777" w:rsidR="004F4DF4" w:rsidRPr="002B048F" w:rsidRDefault="004F4DF4" w:rsidP="002B5BA2"/>
        </w:tc>
        <w:tc>
          <w:tcPr>
            <w:tcW w:w="4680" w:type="dxa"/>
            <w:tcMar>
              <w:right w:w="0" w:type="dxa"/>
            </w:tcMar>
            <w:vAlign w:val="center"/>
          </w:tcPr>
          <w:p w14:paraId="503DA076" w14:textId="77777777" w:rsidR="004F4DF4" w:rsidRPr="002B048F" w:rsidRDefault="004F4DF4" w:rsidP="002B5BA2">
            <w:r w:rsidRPr="002B048F">
              <w:fldChar w:fldCharType="begin"/>
            </w:r>
            <w:r w:rsidRPr="002B048F">
              <w:instrText xml:space="preserve"> MACROBUTTON  AcceptAllChangesInDocAndStopTracking [Name of the Consultant]</w:instrText>
            </w:r>
            <w:r w:rsidRPr="002B048F">
              <w:fldChar w:fldCharType="end"/>
            </w:r>
          </w:p>
        </w:tc>
        <w:tc>
          <w:tcPr>
            <w:tcW w:w="270" w:type="dxa"/>
            <w:tcBorders>
              <w:right w:val="single" w:sz="12" w:space="0" w:color="F58220" w:themeColor="accent2"/>
            </w:tcBorders>
            <w:vAlign w:val="center"/>
          </w:tcPr>
          <w:p w14:paraId="67419E24" w14:textId="77777777" w:rsidR="004F4DF4" w:rsidRPr="004D6923" w:rsidRDefault="004F4DF4" w:rsidP="002B5BA2"/>
        </w:tc>
      </w:tr>
      <w:tr w:rsidR="004F4DF4" w:rsidRPr="004D6923" w14:paraId="31EABC25" w14:textId="77777777" w:rsidTr="00C66EED">
        <w:trPr>
          <w:trHeight w:val="271"/>
        </w:trPr>
        <w:tc>
          <w:tcPr>
            <w:tcW w:w="3383" w:type="dxa"/>
            <w:vMerge/>
            <w:tcMar>
              <w:right w:w="360" w:type="dxa"/>
            </w:tcMar>
            <w:vAlign w:val="center"/>
          </w:tcPr>
          <w:p w14:paraId="0D325168" w14:textId="77777777" w:rsidR="004F4DF4" w:rsidRPr="004D6923" w:rsidRDefault="004F4DF4" w:rsidP="002B5BA2">
            <w:pPr>
              <w:rPr>
                <w:noProof/>
              </w:rPr>
            </w:pPr>
          </w:p>
        </w:tc>
        <w:tc>
          <w:tcPr>
            <w:tcW w:w="1387" w:type="dxa"/>
            <w:tcMar>
              <w:right w:w="360" w:type="dxa"/>
            </w:tcMar>
            <w:vAlign w:val="center"/>
          </w:tcPr>
          <w:p w14:paraId="5E69C28B" w14:textId="77777777" w:rsidR="004F4DF4" w:rsidRPr="002B048F" w:rsidRDefault="004F4DF4" w:rsidP="002B5BA2"/>
        </w:tc>
        <w:tc>
          <w:tcPr>
            <w:tcW w:w="4680" w:type="dxa"/>
            <w:tcMar>
              <w:right w:w="0" w:type="dxa"/>
            </w:tcMar>
            <w:vAlign w:val="center"/>
          </w:tcPr>
          <w:p w14:paraId="1A593E71" w14:textId="77777777" w:rsidR="004F4DF4" w:rsidRPr="0072632D" w:rsidRDefault="004F4DF4" w:rsidP="002B5BA2">
            <w:r w:rsidRPr="0072632D">
              <w:t xml:space="preserve">Page </w:t>
            </w:r>
            <w:r w:rsidRPr="0072632D">
              <w:fldChar w:fldCharType="begin"/>
            </w:r>
            <w:r w:rsidRPr="0072632D">
              <w:instrText xml:space="preserve"> PAGE</w:instrText>
            </w:r>
            <w:r w:rsidRPr="0072632D">
              <w:fldChar w:fldCharType="separate"/>
            </w:r>
            <w:r w:rsidRPr="0072632D">
              <w:t>1</w:t>
            </w:r>
            <w:r w:rsidRPr="0072632D">
              <w:fldChar w:fldCharType="end"/>
            </w:r>
            <w:r w:rsidRPr="0072632D">
              <w:t xml:space="preserve"> of </w:t>
            </w:r>
            <w:r w:rsidRPr="0072632D">
              <w:fldChar w:fldCharType="begin"/>
            </w:r>
            <w:r w:rsidRPr="0072632D">
              <w:instrText xml:space="preserve"> NUMPAGES</w:instrText>
            </w:r>
            <w:r w:rsidRPr="0072632D">
              <w:fldChar w:fldCharType="separate"/>
            </w:r>
            <w:r w:rsidRPr="0072632D">
              <w:t>2</w:t>
            </w:r>
            <w:r w:rsidRPr="0072632D">
              <w:fldChar w:fldCharType="end"/>
            </w:r>
          </w:p>
        </w:tc>
        <w:tc>
          <w:tcPr>
            <w:tcW w:w="270" w:type="dxa"/>
            <w:tcBorders>
              <w:right w:val="single" w:sz="12" w:space="0" w:color="F58220" w:themeColor="accent2"/>
            </w:tcBorders>
            <w:vAlign w:val="center"/>
          </w:tcPr>
          <w:p w14:paraId="6CBD36C3" w14:textId="77777777" w:rsidR="004F4DF4" w:rsidRPr="0072632D" w:rsidRDefault="004F4DF4" w:rsidP="002B5BA2"/>
        </w:tc>
      </w:tr>
    </w:tbl>
    <w:p w14:paraId="1540A119" w14:textId="77777777" w:rsidR="004F4DF4" w:rsidRDefault="004F4DF4" w:rsidP="002B5BA2"/>
    <w:tbl>
      <w:tblPr>
        <w:tblStyle w:val="TableGrid"/>
        <w:tblpPr w:leftFromText="180" w:rightFromText="180" w:vertAnchor="text" w:tblpY="9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1387"/>
        <w:gridCol w:w="4680"/>
        <w:gridCol w:w="270"/>
      </w:tblGrid>
      <w:tr w:rsidR="004F4DF4" w:rsidRPr="004D6923" w14:paraId="2B5EEAC3" w14:textId="77777777" w:rsidTr="00C66EED">
        <w:trPr>
          <w:trHeight w:val="271"/>
        </w:trPr>
        <w:tc>
          <w:tcPr>
            <w:tcW w:w="3383" w:type="dxa"/>
            <w:vMerge w:val="restart"/>
            <w:tcMar>
              <w:right w:w="360" w:type="dxa"/>
            </w:tcMar>
            <w:vAlign w:val="center"/>
          </w:tcPr>
          <w:p w14:paraId="6B7104C3" w14:textId="77777777" w:rsidR="004F4DF4" w:rsidRPr="004D6923" w:rsidRDefault="004F4DF4" w:rsidP="002B5BA2">
            <w:pPr>
              <w:rPr>
                <w:color w:val="808080" w:themeColor="background1" w:themeShade="80"/>
              </w:rPr>
            </w:pPr>
            <w:r w:rsidRPr="004D6923">
              <w:rPr>
                <w:noProof/>
              </w:rPr>
              <w:drawing>
                <wp:inline distT="0" distB="0" distL="0" distR="0" wp14:anchorId="610DDC40" wp14:editId="6BC76507">
                  <wp:extent cx="1013460" cy="23937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Colombus_logo1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173" cy="25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Mar>
              <w:right w:w="360" w:type="dxa"/>
            </w:tcMar>
            <w:vAlign w:val="center"/>
          </w:tcPr>
          <w:p w14:paraId="69D08E05" w14:textId="77777777" w:rsidR="004F4DF4" w:rsidRPr="002B048F" w:rsidRDefault="004F4DF4" w:rsidP="002B5BA2"/>
        </w:tc>
        <w:tc>
          <w:tcPr>
            <w:tcW w:w="4680" w:type="dxa"/>
            <w:tcMar>
              <w:right w:w="0" w:type="dxa"/>
            </w:tcMar>
            <w:vAlign w:val="center"/>
          </w:tcPr>
          <w:p w14:paraId="00E5464A" w14:textId="77777777" w:rsidR="004F4DF4" w:rsidRPr="002B048F" w:rsidRDefault="004F4DF4" w:rsidP="002B5BA2">
            <w:r w:rsidRPr="002B048F">
              <w:fldChar w:fldCharType="begin"/>
            </w:r>
            <w:r w:rsidRPr="002B048F">
              <w:instrText xml:space="preserve"> MACROBUTTON  AcceptAllChangesInDocAndStopTracking [Name of the Consultant]</w:instrText>
            </w:r>
            <w:r w:rsidRPr="002B048F">
              <w:fldChar w:fldCharType="end"/>
            </w:r>
          </w:p>
        </w:tc>
        <w:tc>
          <w:tcPr>
            <w:tcW w:w="270" w:type="dxa"/>
            <w:tcBorders>
              <w:right w:val="single" w:sz="12" w:space="0" w:color="F58220" w:themeColor="accent2"/>
            </w:tcBorders>
            <w:vAlign w:val="center"/>
          </w:tcPr>
          <w:p w14:paraId="76C62AA5" w14:textId="77777777" w:rsidR="004F4DF4" w:rsidRPr="004D6923" w:rsidRDefault="004F4DF4" w:rsidP="002B5BA2"/>
        </w:tc>
      </w:tr>
      <w:tr w:rsidR="004F4DF4" w:rsidRPr="004D6923" w14:paraId="72553307" w14:textId="77777777" w:rsidTr="00C66EED">
        <w:trPr>
          <w:trHeight w:val="271"/>
        </w:trPr>
        <w:tc>
          <w:tcPr>
            <w:tcW w:w="3383" w:type="dxa"/>
            <w:vMerge/>
            <w:tcMar>
              <w:right w:w="360" w:type="dxa"/>
            </w:tcMar>
            <w:vAlign w:val="center"/>
          </w:tcPr>
          <w:p w14:paraId="736112BA" w14:textId="77777777" w:rsidR="004F4DF4" w:rsidRPr="004D6923" w:rsidRDefault="004F4DF4" w:rsidP="002B5BA2">
            <w:pPr>
              <w:rPr>
                <w:noProof/>
              </w:rPr>
            </w:pPr>
          </w:p>
        </w:tc>
        <w:tc>
          <w:tcPr>
            <w:tcW w:w="1387" w:type="dxa"/>
            <w:tcMar>
              <w:right w:w="360" w:type="dxa"/>
            </w:tcMar>
            <w:vAlign w:val="center"/>
          </w:tcPr>
          <w:p w14:paraId="6E186C3E" w14:textId="77777777" w:rsidR="004F4DF4" w:rsidRPr="002B048F" w:rsidRDefault="004F4DF4" w:rsidP="002B5BA2"/>
        </w:tc>
        <w:tc>
          <w:tcPr>
            <w:tcW w:w="4680" w:type="dxa"/>
            <w:tcMar>
              <w:right w:w="0" w:type="dxa"/>
            </w:tcMar>
            <w:vAlign w:val="center"/>
          </w:tcPr>
          <w:p w14:paraId="39FD7E56" w14:textId="77777777" w:rsidR="004F4DF4" w:rsidRPr="007518FD" w:rsidRDefault="004F4DF4" w:rsidP="002B5BA2">
            <w:pPr>
              <w:pStyle w:val="Footer"/>
            </w:pPr>
            <w:r w:rsidRPr="007518FD">
              <w:t xml:space="preserve">Page </w:t>
            </w:r>
            <w:r w:rsidRPr="007518FD">
              <w:fldChar w:fldCharType="begin"/>
            </w:r>
            <w:r w:rsidRPr="007518FD">
              <w:instrText xml:space="preserve"> PAGE</w:instrText>
            </w:r>
            <w:r w:rsidRPr="007518FD">
              <w:fldChar w:fldCharType="separate"/>
            </w:r>
            <w:r w:rsidRPr="007518FD">
              <w:t>1</w:t>
            </w:r>
            <w:r w:rsidRPr="007518FD">
              <w:fldChar w:fldCharType="end"/>
            </w:r>
            <w:r w:rsidRPr="007518FD">
              <w:t xml:space="preserve"> of </w:t>
            </w:r>
            <w:r w:rsidRPr="007518FD">
              <w:fldChar w:fldCharType="begin"/>
            </w:r>
            <w:r w:rsidRPr="007518FD">
              <w:instrText xml:space="preserve"> NUMPAGES</w:instrText>
            </w:r>
            <w:r w:rsidRPr="007518FD">
              <w:fldChar w:fldCharType="separate"/>
            </w:r>
            <w:r w:rsidRPr="007518FD">
              <w:t>2</w:t>
            </w:r>
            <w:r w:rsidRPr="007518FD">
              <w:fldChar w:fldCharType="end"/>
            </w:r>
          </w:p>
        </w:tc>
        <w:tc>
          <w:tcPr>
            <w:tcW w:w="270" w:type="dxa"/>
            <w:tcBorders>
              <w:right w:val="single" w:sz="12" w:space="0" w:color="F58220" w:themeColor="accent2"/>
            </w:tcBorders>
            <w:vAlign w:val="center"/>
          </w:tcPr>
          <w:p w14:paraId="4CE46DCD" w14:textId="77777777" w:rsidR="004F4DF4" w:rsidRPr="0072632D" w:rsidRDefault="004F4DF4" w:rsidP="002B5BA2"/>
        </w:tc>
      </w:tr>
    </w:tbl>
    <w:p w14:paraId="4993806A" w14:textId="77777777" w:rsidR="004F4DF4" w:rsidRDefault="004F4DF4" w:rsidP="002B5BA2"/>
    <w:tbl>
      <w:tblPr>
        <w:tblStyle w:val="TableGrid"/>
        <w:tblpPr w:leftFromText="180" w:rightFromText="180" w:vertAnchor="text" w:tblpY="9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1387"/>
        <w:gridCol w:w="4680"/>
        <w:gridCol w:w="270"/>
      </w:tblGrid>
      <w:tr w:rsidR="004F4DF4" w:rsidRPr="004D6923" w14:paraId="55DF6A56" w14:textId="77777777" w:rsidTr="00C66EED">
        <w:trPr>
          <w:trHeight w:val="271"/>
        </w:trPr>
        <w:tc>
          <w:tcPr>
            <w:tcW w:w="3383" w:type="dxa"/>
            <w:vMerge w:val="restart"/>
            <w:tcMar>
              <w:right w:w="360" w:type="dxa"/>
            </w:tcMar>
            <w:vAlign w:val="center"/>
          </w:tcPr>
          <w:p w14:paraId="3AB23980" w14:textId="77777777" w:rsidR="004F4DF4" w:rsidRPr="004D6923" w:rsidRDefault="004F4DF4" w:rsidP="002B5BA2">
            <w:pPr>
              <w:rPr>
                <w:color w:val="808080" w:themeColor="background1" w:themeShade="80"/>
              </w:rPr>
            </w:pPr>
            <w:r w:rsidRPr="004D6923">
              <w:rPr>
                <w:noProof/>
              </w:rPr>
              <w:drawing>
                <wp:inline distT="0" distB="0" distL="0" distR="0" wp14:anchorId="5B7BBF51" wp14:editId="35677758">
                  <wp:extent cx="1013460" cy="239375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Colombus_logo1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173" cy="25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Mar>
              <w:right w:w="360" w:type="dxa"/>
            </w:tcMar>
            <w:vAlign w:val="center"/>
          </w:tcPr>
          <w:p w14:paraId="6254B8EB" w14:textId="77777777" w:rsidR="004F4DF4" w:rsidRPr="002B048F" w:rsidRDefault="004F4DF4" w:rsidP="002B5BA2"/>
        </w:tc>
        <w:tc>
          <w:tcPr>
            <w:tcW w:w="4680" w:type="dxa"/>
            <w:tcMar>
              <w:right w:w="0" w:type="dxa"/>
            </w:tcMar>
            <w:vAlign w:val="center"/>
          </w:tcPr>
          <w:p w14:paraId="6746EBE8" w14:textId="77777777" w:rsidR="004F4DF4" w:rsidRPr="002B048F" w:rsidRDefault="004F4DF4" w:rsidP="002B5BA2">
            <w:pPr>
              <w:pStyle w:val="Footer"/>
            </w:pPr>
            <w:r w:rsidRPr="002B048F">
              <w:fldChar w:fldCharType="begin"/>
            </w:r>
            <w:r w:rsidRPr="002B048F">
              <w:instrText xml:space="preserve"> MACROBUTTON  AcceptAllChangesInDocAndStopTracking [Name of the Consultant]</w:instrText>
            </w:r>
            <w:r w:rsidRPr="002B048F">
              <w:fldChar w:fldCharType="end"/>
            </w:r>
          </w:p>
        </w:tc>
        <w:tc>
          <w:tcPr>
            <w:tcW w:w="270" w:type="dxa"/>
            <w:tcBorders>
              <w:right w:val="single" w:sz="12" w:space="0" w:color="F58220" w:themeColor="accent2"/>
            </w:tcBorders>
            <w:vAlign w:val="center"/>
          </w:tcPr>
          <w:p w14:paraId="26D509A3" w14:textId="77777777" w:rsidR="004F4DF4" w:rsidRPr="004D6923" w:rsidRDefault="004F4DF4" w:rsidP="002B5BA2"/>
        </w:tc>
      </w:tr>
      <w:tr w:rsidR="004F4DF4" w:rsidRPr="004D6923" w14:paraId="7233B41B" w14:textId="77777777" w:rsidTr="00C66EED">
        <w:trPr>
          <w:trHeight w:val="271"/>
        </w:trPr>
        <w:tc>
          <w:tcPr>
            <w:tcW w:w="3383" w:type="dxa"/>
            <w:vMerge/>
            <w:tcMar>
              <w:right w:w="360" w:type="dxa"/>
            </w:tcMar>
            <w:vAlign w:val="center"/>
          </w:tcPr>
          <w:p w14:paraId="76FF40F4" w14:textId="77777777" w:rsidR="004F4DF4" w:rsidRPr="004D6923" w:rsidRDefault="004F4DF4" w:rsidP="002B5BA2">
            <w:pPr>
              <w:rPr>
                <w:noProof/>
              </w:rPr>
            </w:pPr>
          </w:p>
        </w:tc>
        <w:tc>
          <w:tcPr>
            <w:tcW w:w="1387" w:type="dxa"/>
            <w:tcMar>
              <w:right w:w="360" w:type="dxa"/>
            </w:tcMar>
            <w:vAlign w:val="center"/>
          </w:tcPr>
          <w:p w14:paraId="396BB711" w14:textId="77777777" w:rsidR="004F4DF4" w:rsidRPr="002B048F" w:rsidRDefault="004F4DF4" w:rsidP="002B5BA2"/>
        </w:tc>
        <w:tc>
          <w:tcPr>
            <w:tcW w:w="4680" w:type="dxa"/>
            <w:tcMar>
              <w:right w:w="0" w:type="dxa"/>
            </w:tcMar>
            <w:vAlign w:val="center"/>
          </w:tcPr>
          <w:p w14:paraId="745AECB3" w14:textId="77777777" w:rsidR="004F4DF4" w:rsidRPr="007518FD" w:rsidRDefault="004F4DF4" w:rsidP="002B5BA2">
            <w:pPr>
              <w:pStyle w:val="Footer"/>
            </w:pPr>
            <w:r w:rsidRPr="007518FD">
              <w:t xml:space="preserve">Page </w:t>
            </w:r>
            <w:r w:rsidRPr="007518FD">
              <w:fldChar w:fldCharType="begin"/>
            </w:r>
            <w:r w:rsidRPr="007518FD">
              <w:instrText xml:space="preserve"> PAGE</w:instrText>
            </w:r>
            <w:r w:rsidRPr="007518FD">
              <w:fldChar w:fldCharType="separate"/>
            </w:r>
            <w:r w:rsidRPr="007518FD">
              <w:t>1</w:t>
            </w:r>
            <w:r w:rsidRPr="007518FD">
              <w:fldChar w:fldCharType="end"/>
            </w:r>
            <w:r w:rsidRPr="007518FD">
              <w:t xml:space="preserve"> of </w:t>
            </w:r>
            <w:r w:rsidRPr="007518FD">
              <w:fldChar w:fldCharType="begin"/>
            </w:r>
            <w:r w:rsidRPr="007518FD">
              <w:instrText xml:space="preserve"> NUMPAGES</w:instrText>
            </w:r>
            <w:r w:rsidRPr="007518FD">
              <w:fldChar w:fldCharType="separate"/>
            </w:r>
            <w:r w:rsidRPr="007518FD">
              <w:t>2</w:t>
            </w:r>
            <w:r w:rsidRPr="007518FD">
              <w:fldChar w:fldCharType="end"/>
            </w:r>
          </w:p>
        </w:tc>
        <w:tc>
          <w:tcPr>
            <w:tcW w:w="270" w:type="dxa"/>
            <w:tcBorders>
              <w:right w:val="single" w:sz="12" w:space="0" w:color="F58220" w:themeColor="accent2"/>
            </w:tcBorders>
            <w:vAlign w:val="center"/>
          </w:tcPr>
          <w:p w14:paraId="5F3793F3" w14:textId="77777777" w:rsidR="004F4DF4" w:rsidRPr="0072632D" w:rsidRDefault="004F4DF4" w:rsidP="002B5BA2"/>
        </w:tc>
      </w:tr>
    </w:tbl>
    <w:p w14:paraId="4491600D" w14:textId="77777777" w:rsidR="004F4DF4" w:rsidRDefault="004F4DF4" w:rsidP="002B5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tblpY="9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83"/>
      <w:gridCol w:w="1387"/>
      <w:gridCol w:w="4680"/>
      <w:gridCol w:w="270"/>
    </w:tblGrid>
    <w:tr w:rsidR="0037543E" w:rsidRPr="004D6923" w14:paraId="39AEAD6B" w14:textId="77777777" w:rsidTr="00575FE2">
      <w:trPr>
        <w:trHeight w:val="271"/>
      </w:trPr>
      <w:tc>
        <w:tcPr>
          <w:tcW w:w="3383" w:type="dxa"/>
          <w:vMerge w:val="restart"/>
          <w:tcMar>
            <w:right w:w="360" w:type="dxa"/>
          </w:tcMar>
          <w:vAlign w:val="center"/>
        </w:tcPr>
        <w:p w14:paraId="4E81C27F" w14:textId="77777777" w:rsidR="0037543E" w:rsidRPr="004D6923" w:rsidRDefault="0037543E" w:rsidP="002B5BA2">
          <w:pPr>
            <w:rPr>
              <w:color w:val="808080" w:themeColor="background1" w:themeShade="80"/>
            </w:rPr>
          </w:pPr>
          <w:bookmarkStart w:id="0" w:name="_Hlk2941843"/>
          <w:r w:rsidRPr="004D6923">
            <w:rPr>
              <w:noProof/>
            </w:rPr>
            <w:drawing>
              <wp:inline distT="0" distB="0" distL="0" distR="0" wp14:anchorId="57C2F8E4" wp14:editId="6DD31E3D">
                <wp:extent cx="1013460" cy="239375"/>
                <wp:effectExtent l="0" t="0" r="0" b="889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" name="Colombus_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173" cy="25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7" w:type="dxa"/>
          <w:tcMar>
            <w:right w:w="360" w:type="dxa"/>
          </w:tcMar>
          <w:vAlign w:val="center"/>
        </w:tcPr>
        <w:p w14:paraId="630F6FE8" w14:textId="77777777" w:rsidR="0037543E" w:rsidRPr="002B048F" w:rsidRDefault="0037543E" w:rsidP="002B5BA2"/>
      </w:tc>
      <w:tc>
        <w:tcPr>
          <w:tcW w:w="4680" w:type="dxa"/>
          <w:tcMar>
            <w:right w:w="0" w:type="dxa"/>
          </w:tcMar>
          <w:vAlign w:val="bottom"/>
        </w:tcPr>
        <w:p w14:paraId="6244F517" w14:textId="4F2B27BB" w:rsidR="0037543E" w:rsidRPr="002B048F" w:rsidRDefault="00F70EF4" w:rsidP="002B5BA2">
          <w:pPr>
            <w:pStyle w:val="Footer"/>
          </w:pPr>
          <w:r>
            <w:t>TU-01</w:t>
          </w:r>
        </w:p>
      </w:tc>
      <w:tc>
        <w:tcPr>
          <w:tcW w:w="270" w:type="dxa"/>
          <w:tcBorders>
            <w:right w:val="single" w:sz="12" w:space="0" w:color="F58220" w:themeColor="accent2"/>
          </w:tcBorders>
          <w:vAlign w:val="center"/>
        </w:tcPr>
        <w:p w14:paraId="0A7B5D15" w14:textId="77777777" w:rsidR="0037543E" w:rsidRPr="004D6923" w:rsidRDefault="0037543E" w:rsidP="002B5BA2"/>
      </w:tc>
    </w:tr>
    <w:tr w:rsidR="0037543E" w:rsidRPr="004D6923" w14:paraId="40BF52E0" w14:textId="77777777" w:rsidTr="00575FE2">
      <w:trPr>
        <w:trHeight w:val="271"/>
      </w:trPr>
      <w:tc>
        <w:tcPr>
          <w:tcW w:w="3383" w:type="dxa"/>
          <w:vMerge/>
          <w:tcMar>
            <w:right w:w="360" w:type="dxa"/>
          </w:tcMar>
          <w:vAlign w:val="center"/>
        </w:tcPr>
        <w:p w14:paraId="7D3FC3F3" w14:textId="77777777" w:rsidR="0037543E" w:rsidRPr="004D6923" w:rsidRDefault="0037543E" w:rsidP="002B5BA2">
          <w:pPr>
            <w:rPr>
              <w:noProof/>
            </w:rPr>
          </w:pPr>
        </w:p>
      </w:tc>
      <w:tc>
        <w:tcPr>
          <w:tcW w:w="1387" w:type="dxa"/>
          <w:tcMar>
            <w:right w:w="360" w:type="dxa"/>
          </w:tcMar>
          <w:vAlign w:val="center"/>
        </w:tcPr>
        <w:p w14:paraId="124D3891" w14:textId="77777777" w:rsidR="0037543E" w:rsidRPr="002B048F" w:rsidRDefault="0037543E" w:rsidP="002B5BA2"/>
      </w:tc>
      <w:tc>
        <w:tcPr>
          <w:tcW w:w="4680" w:type="dxa"/>
          <w:tcMar>
            <w:right w:w="0" w:type="dxa"/>
          </w:tcMar>
          <w:vAlign w:val="bottom"/>
        </w:tcPr>
        <w:p w14:paraId="377FCCBF" w14:textId="77777777" w:rsidR="0037543E" w:rsidRPr="007518FD" w:rsidRDefault="0037543E" w:rsidP="002B5BA2">
          <w:pPr>
            <w:pStyle w:val="Footer"/>
          </w:pPr>
          <w:r w:rsidRPr="007518FD">
            <w:t xml:space="preserve"> </w:t>
          </w:r>
          <w:r w:rsidRPr="007518FD">
            <w:fldChar w:fldCharType="begin"/>
          </w:r>
          <w:r w:rsidRPr="007518FD">
            <w:instrText xml:space="preserve"> PAGE</w:instrText>
          </w:r>
          <w:r w:rsidRPr="007518FD">
            <w:fldChar w:fldCharType="separate"/>
          </w:r>
          <w:r w:rsidRPr="007518FD">
            <w:t>1</w:t>
          </w:r>
          <w:r w:rsidRPr="007518FD">
            <w:fldChar w:fldCharType="end"/>
          </w:r>
          <w:r w:rsidRPr="007518FD">
            <w:t xml:space="preserve"> </w:t>
          </w:r>
          <w:r w:rsidR="00EC0602">
            <w:t>/</w:t>
          </w:r>
          <w:r w:rsidRPr="007518FD">
            <w:t xml:space="preserve"> </w:t>
          </w:r>
          <w:r w:rsidRPr="007518FD">
            <w:fldChar w:fldCharType="begin"/>
          </w:r>
          <w:r w:rsidRPr="007518FD">
            <w:instrText xml:space="preserve"> NUMPAGES</w:instrText>
          </w:r>
          <w:r w:rsidRPr="007518FD">
            <w:fldChar w:fldCharType="separate"/>
          </w:r>
          <w:r w:rsidRPr="007518FD">
            <w:t>2</w:t>
          </w:r>
          <w:r w:rsidRPr="007518FD">
            <w:fldChar w:fldCharType="end"/>
          </w:r>
        </w:p>
      </w:tc>
      <w:tc>
        <w:tcPr>
          <w:tcW w:w="270" w:type="dxa"/>
          <w:tcBorders>
            <w:right w:val="single" w:sz="12" w:space="0" w:color="F58220" w:themeColor="accent2"/>
          </w:tcBorders>
          <w:vAlign w:val="bottom"/>
        </w:tcPr>
        <w:p w14:paraId="3CDE8C76" w14:textId="77777777" w:rsidR="0037543E" w:rsidRPr="0072632D" w:rsidRDefault="0037543E" w:rsidP="002B5BA2"/>
      </w:tc>
    </w:tr>
    <w:bookmarkEnd w:id="0"/>
  </w:tbl>
  <w:p w14:paraId="06DB2436" w14:textId="77777777" w:rsidR="0037543E" w:rsidRPr="0072632D" w:rsidRDefault="0037543E" w:rsidP="002B5B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673E" w14:textId="77777777" w:rsidR="004F4DF4" w:rsidRDefault="004F4DF4" w:rsidP="002B5BA2">
      <w:r>
        <w:separator/>
      </w:r>
    </w:p>
  </w:footnote>
  <w:footnote w:type="continuationSeparator" w:id="0">
    <w:p w14:paraId="5F4F3D4E" w14:textId="77777777" w:rsidR="004F4DF4" w:rsidRDefault="004F4DF4" w:rsidP="002B5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3E71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FE56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50AB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42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586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16FC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122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90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FEE9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B4C0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7423A"/>
    <w:multiLevelType w:val="hybridMultilevel"/>
    <w:tmpl w:val="7416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005D2F"/>
    <w:multiLevelType w:val="hybridMultilevel"/>
    <w:tmpl w:val="CF6E35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8342C"/>
    <w:multiLevelType w:val="hybridMultilevel"/>
    <w:tmpl w:val="95CA03B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D06BA"/>
    <w:multiLevelType w:val="multilevel"/>
    <w:tmpl w:val="EC840A6A"/>
    <w:lvl w:ilvl="0">
      <w:start w:val="1"/>
      <w:numFmt w:val="decimal"/>
      <w:pStyle w:val="BulletNumbering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9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10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9" w:hanging="131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7D5EBC"/>
    <w:multiLevelType w:val="hybridMultilevel"/>
    <w:tmpl w:val="842ADA96"/>
    <w:lvl w:ilvl="0" w:tplc="42181E9A">
      <w:start w:val="1"/>
      <w:numFmt w:val="bullet"/>
      <w:pStyle w:val="BulletPoints"/>
      <w:lvlText w:val=""/>
      <w:lvlJc w:val="left"/>
      <w:pPr>
        <w:ind w:left="380" w:hanging="380"/>
      </w:pPr>
      <w:rPr>
        <w:rFonts w:ascii="Symbol" w:hAnsi="Symbol" w:hint="default"/>
      </w:rPr>
    </w:lvl>
    <w:lvl w:ilvl="1" w:tplc="503C7E82">
      <w:start w:val="1"/>
      <w:numFmt w:val="bullet"/>
      <w:lvlText w:val="-"/>
      <w:lvlJc w:val="left"/>
      <w:pPr>
        <w:tabs>
          <w:tab w:val="num" w:pos="760"/>
        </w:tabs>
        <w:ind w:left="964" w:hanging="584"/>
      </w:pPr>
      <w:rPr>
        <w:rFonts w:ascii="Verdana" w:hAnsi="Verdana" w:hint="default"/>
      </w:rPr>
    </w:lvl>
    <w:lvl w:ilvl="2" w:tplc="0C186252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3" w:tplc="40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5411C"/>
    <w:multiLevelType w:val="hybridMultilevel"/>
    <w:tmpl w:val="D16CCB34"/>
    <w:lvl w:ilvl="0" w:tplc="62722A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F475F"/>
    <w:multiLevelType w:val="hybridMultilevel"/>
    <w:tmpl w:val="8918DD98"/>
    <w:lvl w:ilvl="0" w:tplc="042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25B67754"/>
    <w:multiLevelType w:val="hybridMultilevel"/>
    <w:tmpl w:val="62BC2C44"/>
    <w:lvl w:ilvl="0" w:tplc="0427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8" w15:restartNumberingAfterBreak="0">
    <w:nsid w:val="28C12736"/>
    <w:multiLevelType w:val="hybridMultilevel"/>
    <w:tmpl w:val="AE36DF24"/>
    <w:lvl w:ilvl="0" w:tplc="6226B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690140"/>
    <w:multiLevelType w:val="hybridMultilevel"/>
    <w:tmpl w:val="456CB0C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B766B"/>
    <w:multiLevelType w:val="hybridMultilevel"/>
    <w:tmpl w:val="D7A432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A1F0D"/>
    <w:multiLevelType w:val="hybridMultilevel"/>
    <w:tmpl w:val="CE2CFA58"/>
    <w:lvl w:ilvl="0" w:tplc="B61E2E24">
      <w:start w:val="1"/>
      <w:numFmt w:val="bullet"/>
      <w:pStyle w:val="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B734D"/>
    <w:multiLevelType w:val="hybridMultilevel"/>
    <w:tmpl w:val="50B8233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C56D7"/>
    <w:multiLevelType w:val="hybridMultilevel"/>
    <w:tmpl w:val="DE0ACF20"/>
    <w:lvl w:ilvl="0" w:tplc="9482D5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E19F2"/>
    <w:multiLevelType w:val="hybridMultilevel"/>
    <w:tmpl w:val="17FA2428"/>
    <w:lvl w:ilvl="0" w:tplc="F2DEED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2660C"/>
    <w:multiLevelType w:val="hybridMultilevel"/>
    <w:tmpl w:val="55B467EA"/>
    <w:lvl w:ilvl="0" w:tplc="54DE544C">
      <w:start w:val="1"/>
      <w:numFmt w:val="bullet"/>
      <w:lvlText w:val="-"/>
      <w:lvlJc w:val="left"/>
      <w:pPr>
        <w:tabs>
          <w:tab w:val="num" w:pos="380"/>
        </w:tabs>
        <w:ind w:left="584" w:hanging="584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26" w15:restartNumberingAfterBreak="0">
    <w:nsid w:val="69470AD5"/>
    <w:multiLevelType w:val="hybridMultilevel"/>
    <w:tmpl w:val="CA9C64BC"/>
    <w:lvl w:ilvl="0" w:tplc="F5BA82C2">
      <w:start w:val="1"/>
      <w:numFmt w:val="decimal"/>
      <w:pStyle w:val="Heading4"/>
      <w:lvlText w:val="%1. |"/>
      <w:lvlJc w:val="left"/>
      <w:pPr>
        <w:ind w:left="360" w:hanging="360"/>
      </w:pPr>
      <w:rPr>
        <w:rFonts w:ascii="Georgia" w:hAnsi="Georgia" w:hint="default"/>
        <w:color w:val="064578" w:themeColor="accent4"/>
        <w:spacing w:val="0"/>
        <w:w w:val="100"/>
        <w:position w:val="0"/>
        <w14:ligatures w14:val="standard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74039"/>
    <w:multiLevelType w:val="hybridMultilevel"/>
    <w:tmpl w:val="D7A432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A637D"/>
    <w:multiLevelType w:val="hybridMultilevel"/>
    <w:tmpl w:val="DA6E57E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7048A9"/>
    <w:multiLevelType w:val="hybridMultilevel"/>
    <w:tmpl w:val="A0CA178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07122">
    <w:abstractNumId w:val="9"/>
  </w:num>
  <w:num w:numId="2" w16cid:durableId="1978796479">
    <w:abstractNumId w:val="7"/>
  </w:num>
  <w:num w:numId="3" w16cid:durableId="237445079">
    <w:abstractNumId w:val="6"/>
  </w:num>
  <w:num w:numId="4" w16cid:durableId="1203441341">
    <w:abstractNumId w:val="5"/>
  </w:num>
  <w:num w:numId="5" w16cid:durableId="534394733">
    <w:abstractNumId w:val="4"/>
  </w:num>
  <w:num w:numId="6" w16cid:durableId="864367721">
    <w:abstractNumId w:val="8"/>
  </w:num>
  <w:num w:numId="7" w16cid:durableId="1104958222">
    <w:abstractNumId w:val="3"/>
  </w:num>
  <w:num w:numId="8" w16cid:durableId="1738744094">
    <w:abstractNumId w:val="2"/>
  </w:num>
  <w:num w:numId="9" w16cid:durableId="819730743">
    <w:abstractNumId w:val="1"/>
  </w:num>
  <w:num w:numId="10" w16cid:durableId="530653152">
    <w:abstractNumId w:val="0"/>
  </w:num>
  <w:num w:numId="11" w16cid:durableId="1778063923">
    <w:abstractNumId w:val="26"/>
  </w:num>
  <w:num w:numId="12" w16cid:durableId="694236814">
    <w:abstractNumId w:val="24"/>
  </w:num>
  <w:num w:numId="13" w16cid:durableId="727218533">
    <w:abstractNumId w:val="21"/>
  </w:num>
  <w:num w:numId="14" w16cid:durableId="915475831">
    <w:abstractNumId w:val="13"/>
  </w:num>
  <w:num w:numId="15" w16cid:durableId="1536960406">
    <w:abstractNumId w:val="14"/>
  </w:num>
  <w:num w:numId="16" w16cid:durableId="511729380">
    <w:abstractNumId w:val="25"/>
  </w:num>
  <w:num w:numId="17" w16cid:durableId="206528624">
    <w:abstractNumId w:val="15"/>
  </w:num>
  <w:num w:numId="18" w16cid:durableId="1004629242">
    <w:abstractNumId w:val="10"/>
  </w:num>
  <w:num w:numId="19" w16cid:durableId="1966154532">
    <w:abstractNumId w:val="18"/>
  </w:num>
  <w:num w:numId="20" w16cid:durableId="351300587">
    <w:abstractNumId w:val="19"/>
  </w:num>
  <w:num w:numId="21" w16cid:durableId="1708330907">
    <w:abstractNumId w:val="12"/>
  </w:num>
  <w:num w:numId="22" w16cid:durableId="1115174103">
    <w:abstractNumId w:val="20"/>
  </w:num>
  <w:num w:numId="23" w16cid:durableId="1330018082">
    <w:abstractNumId w:val="16"/>
  </w:num>
  <w:num w:numId="24" w16cid:durableId="342783248">
    <w:abstractNumId w:val="27"/>
  </w:num>
  <w:num w:numId="25" w16cid:durableId="640503808">
    <w:abstractNumId w:val="29"/>
  </w:num>
  <w:num w:numId="26" w16cid:durableId="2031446468">
    <w:abstractNumId w:val="17"/>
  </w:num>
  <w:num w:numId="27" w16cid:durableId="56443196">
    <w:abstractNumId w:val="22"/>
  </w:num>
  <w:num w:numId="28" w16cid:durableId="1790199729">
    <w:abstractNumId w:val="28"/>
  </w:num>
  <w:num w:numId="29" w16cid:durableId="637346665">
    <w:abstractNumId w:val="11"/>
  </w:num>
  <w:num w:numId="30" w16cid:durableId="6752297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attachedTemplate r:id="rId1"/>
  <w:stylePaneFormatFilter w:val="D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1"/>
  <w:stylePaneSortMethod w:val="0000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F4"/>
    <w:rsid w:val="00002EAD"/>
    <w:rsid w:val="00004592"/>
    <w:rsid w:val="00010DB3"/>
    <w:rsid w:val="0001190D"/>
    <w:rsid w:val="00017753"/>
    <w:rsid w:val="00020EB4"/>
    <w:rsid w:val="00021D01"/>
    <w:rsid w:val="00026312"/>
    <w:rsid w:val="000418DA"/>
    <w:rsid w:val="000500F3"/>
    <w:rsid w:val="00070B93"/>
    <w:rsid w:val="0007556A"/>
    <w:rsid w:val="000B4337"/>
    <w:rsid w:val="000C10D7"/>
    <w:rsid w:val="000C1DBA"/>
    <w:rsid w:val="000C30B1"/>
    <w:rsid w:val="00111547"/>
    <w:rsid w:val="00111F9D"/>
    <w:rsid w:val="00127BB3"/>
    <w:rsid w:val="00132182"/>
    <w:rsid w:val="001521B0"/>
    <w:rsid w:val="00154EF7"/>
    <w:rsid w:val="00155D3A"/>
    <w:rsid w:val="00156B39"/>
    <w:rsid w:val="001835BA"/>
    <w:rsid w:val="00191C74"/>
    <w:rsid w:val="001A11FD"/>
    <w:rsid w:val="001A1E5D"/>
    <w:rsid w:val="001B198C"/>
    <w:rsid w:val="001D247C"/>
    <w:rsid w:val="001E4B8A"/>
    <w:rsid w:val="00200002"/>
    <w:rsid w:val="00201D8E"/>
    <w:rsid w:val="00206CD6"/>
    <w:rsid w:val="00222114"/>
    <w:rsid w:val="00225D6F"/>
    <w:rsid w:val="002444F4"/>
    <w:rsid w:val="00260F32"/>
    <w:rsid w:val="002671B8"/>
    <w:rsid w:val="00295C3F"/>
    <w:rsid w:val="002A62DA"/>
    <w:rsid w:val="002B5BA2"/>
    <w:rsid w:val="002C0A7D"/>
    <w:rsid w:val="002C2710"/>
    <w:rsid w:val="002D102D"/>
    <w:rsid w:val="002E3939"/>
    <w:rsid w:val="002F3301"/>
    <w:rsid w:val="00301772"/>
    <w:rsid w:val="0030412B"/>
    <w:rsid w:val="00316599"/>
    <w:rsid w:val="003616A3"/>
    <w:rsid w:val="0037268A"/>
    <w:rsid w:val="0037543E"/>
    <w:rsid w:val="00375ADF"/>
    <w:rsid w:val="003922A5"/>
    <w:rsid w:val="003A2707"/>
    <w:rsid w:val="003B6AAB"/>
    <w:rsid w:val="003F67CC"/>
    <w:rsid w:val="003F7A2C"/>
    <w:rsid w:val="004071BE"/>
    <w:rsid w:val="0043385F"/>
    <w:rsid w:val="00446DC5"/>
    <w:rsid w:val="004477C3"/>
    <w:rsid w:val="00454BC6"/>
    <w:rsid w:val="00455953"/>
    <w:rsid w:val="004C2A62"/>
    <w:rsid w:val="004C6FF0"/>
    <w:rsid w:val="004D126C"/>
    <w:rsid w:val="004D619C"/>
    <w:rsid w:val="004E6C8B"/>
    <w:rsid w:val="004F4DF4"/>
    <w:rsid w:val="00500045"/>
    <w:rsid w:val="00501C31"/>
    <w:rsid w:val="00532C0E"/>
    <w:rsid w:val="005422CA"/>
    <w:rsid w:val="00575FE2"/>
    <w:rsid w:val="005C60BC"/>
    <w:rsid w:val="005D2181"/>
    <w:rsid w:val="005E2260"/>
    <w:rsid w:val="005F09B6"/>
    <w:rsid w:val="005F0D31"/>
    <w:rsid w:val="005F3913"/>
    <w:rsid w:val="006265E8"/>
    <w:rsid w:val="00643F3A"/>
    <w:rsid w:val="00646C12"/>
    <w:rsid w:val="0066227E"/>
    <w:rsid w:val="006D029D"/>
    <w:rsid w:val="006D623B"/>
    <w:rsid w:val="006D63C6"/>
    <w:rsid w:val="006D64C7"/>
    <w:rsid w:val="006E5472"/>
    <w:rsid w:val="007007AD"/>
    <w:rsid w:val="0070369D"/>
    <w:rsid w:val="00715A0D"/>
    <w:rsid w:val="007235C5"/>
    <w:rsid w:val="00724D66"/>
    <w:rsid w:val="00725D19"/>
    <w:rsid w:val="0072632D"/>
    <w:rsid w:val="00747287"/>
    <w:rsid w:val="007518FD"/>
    <w:rsid w:val="00754642"/>
    <w:rsid w:val="00757B76"/>
    <w:rsid w:val="00763894"/>
    <w:rsid w:val="00784B40"/>
    <w:rsid w:val="007A7F66"/>
    <w:rsid w:val="007D3216"/>
    <w:rsid w:val="007E05EC"/>
    <w:rsid w:val="007E34FB"/>
    <w:rsid w:val="007E5A4D"/>
    <w:rsid w:val="007F0F70"/>
    <w:rsid w:val="00801240"/>
    <w:rsid w:val="00821EB5"/>
    <w:rsid w:val="00831062"/>
    <w:rsid w:val="00873F44"/>
    <w:rsid w:val="008A15FB"/>
    <w:rsid w:val="008A5BDC"/>
    <w:rsid w:val="008A659C"/>
    <w:rsid w:val="008A6836"/>
    <w:rsid w:val="008B1E9F"/>
    <w:rsid w:val="008D1C1C"/>
    <w:rsid w:val="008D5F7E"/>
    <w:rsid w:val="008D7E68"/>
    <w:rsid w:val="008E1CBB"/>
    <w:rsid w:val="008E34E2"/>
    <w:rsid w:val="008F34F1"/>
    <w:rsid w:val="008F723A"/>
    <w:rsid w:val="00900ACD"/>
    <w:rsid w:val="00906851"/>
    <w:rsid w:val="00911C29"/>
    <w:rsid w:val="00942A42"/>
    <w:rsid w:val="00942E99"/>
    <w:rsid w:val="009477B7"/>
    <w:rsid w:val="00952335"/>
    <w:rsid w:val="00956701"/>
    <w:rsid w:val="00981492"/>
    <w:rsid w:val="00992DA5"/>
    <w:rsid w:val="009A42F7"/>
    <w:rsid w:val="009B1991"/>
    <w:rsid w:val="009E3EDA"/>
    <w:rsid w:val="00A0513E"/>
    <w:rsid w:val="00A131C1"/>
    <w:rsid w:val="00A202ED"/>
    <w:rsid w:val="00A31124"/>
    <w:rsid w:val="00A93117"/>
    <w:rsid w:val="00A9334C"/>
    <w:rsid w:val="00AA4B30"/>
    <w:rsid w:val="00AA4E15"/>
    <w:rsid w:val="00AB06A0"/>
    <w:rsid w:val="00AD061F"/>
    <w:rsid w:val="00AD0BB0"/>
    <w:rsid w:val="00AF0318"/>
    <w:rsid w:val="00B1503C"/>
    <w:rsid w:val="00B340F2"/>
    <w:rsid w:val="00B475F9"/>
    <w:rsid w:val="00B7435F"/>
    <w:rsid w:val="00B8459D"/>
    <w:rsid w:val="00BC3D0A"/>
    <w:rsid w:val="00BD4809"/>
    <w:rsid w:val="00BE1A2A"/>
    <w:rsid w:val="00BE2EC4"/>
    <w:rsid w:val="00BF7CDE"/>
    <w:rsid w:val="00C06796"/>
    <w:rsid w:val="00C21825"/>
    <w:rsid w:val="00C33750"/>
    <w:rsid w:val="00C53966"/>
    <w:rsid w:val="00C56513"/>
    <w:rsid w:val="00C63D36"/>
    <w:rsid w:val="00C66EED"/>
    <w:rsid w:val="00C7030B"/>
    <w:rsid w:val="00CA4DED"/>
    <w:rsid w:val="00CA6897"/>
    <w:rsid w:val="00CB4AB2"/>
    <w:rsid w:val="00CC1EA8"/>
    <w:rsid w:val="00CC3993"/>
    <w:rsid w:val="00CC5A0E"/>
    <w:rsid w:val="00CD19C6"/>
    <w:rsid w:val="00D047A0"/>
    <w:rsid w:val="00D543E4"/>
    <w:rsid w:val="00D62BBD"/>
    <w:rsid w:val="00D745ED"/>
    <w:rsid w:val="00DA61BA"/>
    <w:rsid w:val="00DB37D3"/>
    <w:rsid w:val="00DB675F"/>
    <w:rsid w:val="00E0303F"/>
    <w:rsid w:val="00E16D90"/>
    <w:rsid w:val="00E21441"/>
    <w:rsid w:val="00E40DD1"/>
    <w:rsid w:val="00E52647"/>
    <w:rsid w:val="00E574E2"/>
    <w:rsid w:val="00E846A8"/>
    <w:rsid w:val="00EB7699"/>
    <w:rsid w:val="00EC0602"/>
    <w:rsid w:val="00EC2DD1"/>
    <w:rsid w:val="00EC3731"/>
    <w:rsid w:val="00ED5194"/>
    <w:rsid w:val="00EE2E3D"/>
    <w:rsid w:val="00EF5609"/>
    <w:rsid w:val="00F01289"/>
    <w:rsid w:val="00F11B74"/>
    <w:rsid w:val="00F317B6"/>
    <w:rsid w:val="00F34DDF"/>
    <w:rsid w:val="00F42070"/>
    <w:rsid w:val="00F6782F"/>
    <w:rsid w:val="00F70EF4"/>
    <w:rsid w:val="00F8174D"/>
    <w:rsid w:val="00F845BA"/>
    <w:rsid w:val="00F97BAF"/>
    <w:rsid w:val="00F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B38FC"/>
  <w15:chartTrackingRefBased/>
  <w15:docId w15:val="{8AE461A7-1E2C-4F39-8A6F-00583A30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8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8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1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8"/>
    <w:lsdException w:name="Intense 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8"/>
    <w:lsdException w:name="Intense Emphasis" w:uiPriority="20" w:qFormat="1"/>
    <w:lsdException w:name="Subtle Reference" w:uiPriority="30"/>
    <w:lsdException w:name="Intense Reference" w:uiPriority="31"/>
    <w:lsdException w:name="Book Title" w:uiPriority="32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B5BA2"/>
    <w:rPr>
      <w:rFonts w:ascii="Calibri" w:hAnsi="Calibri"/>
      <w:sz w:val="24"/>
    </w:rPr>
  </w:style>
  <w:style w:type="paragraph" w:styleId="Heading1">
    <w:name w:val="heading 1"/>
    <w:aliases w:val="Heading 1 or Title"/>
    <w:basedOn w:val="Normal"/>
    <w:next w:val="Normal"/>
    <w:link w:val="Heading1Char"/>
    <w:autoRedefine/>
    <w:uiPriority w:val="8"/>
    <w:qFormat/>
    <w:rsid w:val="00501C31"/>
    <w:pPr>
      <w:pBdr>
        <w:bottom w:val="single" w:sz="12" w:space="2" w:color="F58220"/>
      </w:pBdr>
      <w:spacing w:before="240" w:after="240"/>
      <w:outlineLvl w:val="0"/>
    </w:pPr>
    <w:rPr>
      <w:rFonts w:ascii="Georgia" w:eastAsia="Calibri" w:hAnsi="Georgia" w:cs="Times New Roman"/>
      <w:color w:val="064578" w:themeColor="accent4"/>
      <w:sz w:val="64"/>
      <w:szCs w:val="20"/>
      <w:lang w:val="en-IN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501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4578" w:themeColor="accent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A6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64578" w:themeColor="accent4"/>
      <w:sz w:val="32"/>
      <w:szCs w:val="24"/>
    </w:rPr>
  </w:style>
  <w:style w:type="paragraph" w:styleId="Heading4">
    <w:name w:val="heading 4"/>
    <w:aliases w:val="Heading 4 Numbering"/>
    <w:basedOn w:val="Normal"/>
    <w:next w:val="Normal"/>
    <w:link w:val="Heading4Char"/>
    <w:uiPriority w:val="8"/>
    <w:unhideWhenUsed/>
    <w:qFormat/>
    <w:rsid w:val="008A5BDC"/>
    <w:pPr>
      <w:keepNext/>
      <w:keepLines/>
      <w:numPr>
        <w:numId w:val="11"/>
      </w:numPr>
      <w:spacing w:before="240" w:after="0"/>
      <w:ind w:left="720" w:hanging="720"/>
      <w:outlineLvl w:val="3"/>
    </w:pPr>
    <w:rPr>
      <w:rFonts w:asciiTheme="majorHAnsi" w:eastAsiaTheme="majorEastAsia" w:hAnsiTheme="majorHAnsi" w:cstheme="majorBidi"/>
      <w:iCs/>
      <w:color w:val="064578" w:themeColor="accent4"/>
      <w:sz w:val="32"/>
      <w:szCs w:val="56"/>
      <w:lang w:val="en-IN"/>
    </w:rPr>
  </w:style>
  <w:style w:type="paragraph" w:styleId="Heading5">
    <w:name w:val="heading 5"/>
    <w:basedOn w:val="Normal"/>
    <w:next w:val="Normal"/>
    <w:link w:val="Heading5Char"/>
    <w:uiPriority w:val="8"/>
    <w:unhideWhenUsed/>
    <w:qFormat/>
    <w:rsid w:val="00C7030B"/>
    <w:pPr>
      <w:keepNext/>
      <w:keepLines/>
      <w:spacing w:before="40" w:after="0"/>
      <w:outlineLvl w:val="4"/>
    </w:pPr>
    <w:rPr>
      <w:rFonts w:eastAsiaTheme="majorEastAsia" w:cstheme="majorBidi"/>
      <w:b/>
      <w:color w:val="064578" w:themeColor="accent4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22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C2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Numbering Char"/>
    <w:basedOn w:val="DefaultParagraphFont"/>
    <w:link w:val="Heading4"/>
    <w:uiPriority w:val="8"/>
    <w:rsid w:val="008A5BDC"/>
    <w:rPr>
      <w:rFonts w:asciiTheme="majorHAnsi" w:eastAsiaTheme="majorEastAsia" w:hAnsiTheme="majorHAnsi" w:cstheme="majorBidi"/>
      <w:iCs/>
      <w:color w:val="064578" w:themeColor="accent4"/>
      <w:sz w:val="32"/>
      <w:szCs w:val="56"/>
      <w:lang w:val="en-IN"/>
    </w:rPr>
  </w:style>
  <w:style w:type="table" w:styleId="TableGrid">
    <w:name w:val="Table Grid"/>
    <w:basedOn w:val="TableNormal"/>
    <w:rsid w:val="0020000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0"/>
    <w:qFormat/>
    <w:rsid w:val="00E21441"/>
    <w:rPr>
      <w:i w:val="0"/>
      <w:iCs/>
      <w:color w:val="F58220" w:themeColor="accent2"/>
    </w:rPr>
  </w:style>
  <w:style w:type="paragraph" w:styleId="IntenseQuote">
    <w:name w:val="Intense Quote"/>
    <w:basedOn w:val="Normal"/>
    <w:next w:val="Normal"/>
    <w:link w:val="IntenseQuoteChar"/>
    <w:uiPriority w:val="29"/>
    <w:qFormat/>
    <w:rsid w:val="001A11FD"/>
    <w:pPr>
      <w:pBdr>
        <w:top w:val="single" w:sz="4" w:space="10" w:color="0E3A5E" w:themeColor="accent1"/>
        <w:bottom w:val="single" w:sz="4" w:space="10" w:color="0E3A5E" w:themeColor="accent1"/>
      </w:pBdr>
      <w:spacing w:before="360" w:after="360"/>
      <w:ind w:left="864" w:right="864"/>
      <w:jc w:val="center"/>
    </w:pPr>
    <w:rPr>
      <w:i/>
      <w:iCs/>
      <w:color w:val="F58220" w:themeColor="accent2"/>
    </w:rPr>
  </w:style>
  <w:style w:type="paragraph" w:customStyle="1" w:styleId="TableText">
    <w:name w:val="Table Text"/>
    <w:basedOn w:val="Normal"/>
    <w:rsid w:val="00C56513"/>
    <w:pPr>
      <w:framePr w:hSpace="180" w:wrap="around" w:vAnchor="page" w:hAnchor="text" w:y="5449"/>
      <w:suppressLineNumbers/>
      <w:spacing w:before="60" w:after="60" w:line="240" w:lineRule="auto"/>
    </w:pPr>
    <w:rPr>
      <w:rFonts w:cstheme="minorHAnsi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75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aliases w:val="Heading 1 or Title Char"/>
    <w:basedOn w:val="DefaultParagraphFont"/>
    <w:link w:val="Heading1"/>
    <w:uiPriority w:val="8"/>
    <w:rsid w:val="00501C31"/>
    <w:rPr>
      <w:rFonts w:ascii="Georgia" w:eastAsia="Calibri" w:hAnsi="Georgia" w:cs="Times New Roman"/>
      <w:color w:val="064578" w:themeColor="accent4"/>
      <w:sz w:val="64"/>
      <w:szCs w:val="20"/>
      <w:lang w:val="en-IN"/>
    </w:rPr>
  </w:style>
  <w:style w:type="paragraph" w:styleId="Title">
    <w:name w:val="Title"/>
    <w:aliases w:val="List Bullets"/>
    <w:basedOn w:val="Normal"/>
    <w:next w:val="Normal"/>
    <w:link w:val="TitleChar"/>
    <w:uiPriority w:val="9"/>
    <w:rsid w:val="00EE2E3D"/>
    <w:pPr>
      <w:numPr>
        <w:numId w:val="13"/>
      </w:numPr>
      <w:contextualSpacing/>
    </w:pPr>
    <w:rPr>
      <w:rFonts w:cs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EC2DD1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TitleChar">
    <w:name w:val="Title Char"/>
    <w:aliases w:val="List Bullets Char"/>
    <w:basedOn w:val="DefaultParagraphFont"/>
    <w:link w:val="Title"/>
    <w:uiPriority w:val="9"/>
    <w:rsid w:val="008A15FB"/>
    <w:rPr>
      <w:rFonts w:cstheme="minorHAnsi"/>
      <w:szCs w:val="24"/>
    </w:rPr>
  </w:style>
  <w:style w:type="paragraph" w:customStyle="1" w:styleId="Tabletitle">
    <w:name w:val="Table title"/>
    <w:basedOn w:val="Normal"/>
    <w:rsid w:val="00763894"/>
    <w:pPr>
      <w:spacing w:after="0" w:line="200" w:lineRule="atLeast"/>
    </w:pPr>
    <w:rPr>
      <w:b/>
      <w:color w:val="163147" w:themeColor="accent3"/>
      <w:sz w:val="17"/>
    </w:rPr>
  </w:style>
  <w:style w:type="character" w:styleId="PlaceholderText">
    <w:name w:val="Placeholder Text"/>
    <w:basedOn w:val="DefaultParagraphFont"/>
    <w:uiPriority w:val="99"/>
    <w:semiHidden/>
    <w:rsid w:val="00200002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C2DD1"/>
  </w:style>
  <w:style w:type="character" w:customStyle="1" w:styleId="Heading2Char">
    <w:name w:val="Heading 2 Char"/>
    <w:basedOn w:val="DefaultParagraphFont"/>
    <w:link w:val="Heading2"/>
    <w:uiPriority w:val="8"/>
    <w:rsid w:val="00501C31"/>
    <w:rPr>
      <w:rFonts w:asciiTheme="majorHAnsi" w:eastAsiaTheme="majorEastAsia" w:hAnsiTheme="majorHAnsi" w:cstheme="majorBidi"/>
      <w:color w:val="064578" w:themeColor="accent4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1BA"/>
    <w:rPr>
      <w:rFonts w:asciiTheme="majorHAnsi" w:eastAsiaTheme="majorEastAsia" w:hAnsiTheme="majorHAnsi" w:cstheme="majorBidi"/>
      <w:color w:val="064578" w:themeColor="accent4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8"/>
    <w:rsid w:val="00C7030B"/>
    <w:rPr>
      <w:rFonts w:ascii="Calibri" w:eastAsiaTheme="majorEastAsia" w:hAnsi="Calibri" w:cstheme="majorBidi"/>
      <w:b/>
      <w:color w:val="064578" w:themeColor="accent4"/>
      <w:sz w:val="28"/>
    </w:rPr>
  </w:style>
  <w:style w:type="character" w:styleId="Hyperlink">
    <w:name w:val="Hyperlink"/>
    <w:basedOn w:val="DefaultParagraphFont"/>
    <w:uiPriority w:val="98"/>
    <w:unhideWhenUsed/>
    <w:rsid w:val="006D63C6"/>
    <w:rPr>
      <w:color w:val="4682B4" w:themeColor="hyperlink"/>
      <w:u w:val="single"/>
    </w:rPr>
  </w:style>
  <w:style w:type="paragraph" w:customStyle="1" w:styleId="Legaltext">
    <w:name w:val="Legal text"/>
    <w:basedOn w:val="Normal"/>
    <w:qFormat/>
    <w:rsid w:val="001521B0"/>
    <w:pPr>
      <w:spacing w:after="0" w:line="180" w:lineRule="atLeast"/>
      <w:ind w:left="450" w:right="412"/>
    </w:pPr>
    <w:rPr>
      <w:rFonts w:cstheme="minorHAnsi"/>
      <w:iCs/>
      <w:color w:val="767171" w:themeColor="background2" w:themeShade="80"/>
      <w:sz w:val="16"/>
      <w:szCs w:val="16"/>
    </w:rPr>
  </w:style>
  <w:style w:type="character" w:styleId="BookTitle">
    <w:name w:val="Book Title"/>
    <w:basedOn w:val="DefaultParagraphFont"/>
    <w:uiPriority w:val="32"/>
    <w:rsid w:val="001A11FD"/>
    <w:rPr>
      <w:rFonts w:ascii="Calibri" w:hAnsi="Calibri"/>
      <w:b/>
      <w:bCs/>
      <w:i/>
      <w:iCs/>
      <w:color w:val="F58220" w:themeColor="accent2"/>
      <w:spacing w:val="5"/>
      <w:sz w:val="24"/>
    </w:rPr>
  </w:style>
  <w:style w:type="table" w:customStyle="1" w:styleId="TableGrid1">
    <w:name w:val="Table Grid1"/>
    <w:basedOn w:val="TableNormal"/>
    <w:next w:val="TableGrid"/>
    <w:uiPriority w:val="39"/>
    <w:rsid w:val="0007556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s">
    <w:name w:val="Table headings"/>
    <w:basedOn w:val="Normal"/>
    <w:rsid w:val="00002EAD"/>
    <w:pPr>
      <w:spacing w:before="60" w:after="60" w:line="240" w:lineRule="auto"/>
    </w:pPr>
    <w:rPr>
      <w:rFonts w:eastAsia="Times New Roman" w:cs="Times New Roman"/>
      <w:b/>
      <w:bCs/>
      <w:color w:val="064578" w:themeColor="accent4"/>
      <w:szCs w:val="20"/>
    </w:rPr>
  </w:style>
  <w:style w:type="paragraph" w:customStyle="1" w:styleId="NameTitle">
    <w:name w:val="Name Title"/>
    <w:basedOn w:val="Heading4"/>
    <w:rsid w:val="0070369D"/>
    <w:pPr>
      <w:framePr w:hSpace="180" w:wrap="around" w:vAnchor="page" w:hAnchor="text" w:y="5449"/>
      <w:numPr>
        <w:numId w:val="0"/>
      </w:numPr>
      <w:spacing w:line="240" w:lineRule="auto"/>
      <w:outlineLvl w:val="9"/>
    </w:pPr>
    <w:rPr>
      <w:rFonts w:asciiTheme="minorHAnsi" w:eastAsia="Times New Roman" w:hAnsiTheme="minorHAnsi" w:cs="Times New Roman"/>
      <w:b/>
      <w:bCs/>
      <w:iCs w:val="0"/>
      <w:color w:val="F58220" w:themeColor="accent2"/>
      <w:sz w:val="24"/>
      <w:szCs w:val="20"/>
    </w:rPr>
  </w:style>
  <w:style w:type="paragraph" w:customStyle="1" w:styleId="Legaltextheading">
    <w:name w:val="Legal text heading"/>
    <w:basedOn w:val="Legaltext"/>
    <w:qFormat/>
    <w:rsid w:val="00821EB5"/>
    <w:pPr>
      <w:spacing w:before="11000"/>
    </w:pPr>
    <w:rPr>
      <w:b/>
      <w:sz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71BE"/>
    <w:pPr>
      <w:spacing w:after="100"/>
    </w:pPr>
  </w:style>
  <w:style w:type="character" w:styleId="HTMLAcronym">
    <w:name w:val="HTML Acronym"/>
    <w:basedOn w:val="DefaultParagraphFont"/>
    <w:uiPriority w:val="98"/>
    <w:unhideWhenUsed/>
    <w:rsid w:val="004071BE"/>
  </w:style>
  <w:style w:type="character" w:styleId="IntenseReference">
    <w:name w:val="Intense Reference"/>
    <w:basedOn w:val="DefaultParagraphFont"/>
    <w:uiPriority w:val="31"/>
    <w:rsid w:val="00002EAD"/>
    <w:rPr>
      <w:b/>
      <w:bCs/>
      <w:smallCaps/>
      <w:color w:val="064578" w:themeColor="accent4"/>
      <w:spacing w:val="5"/>
    </w:rPr>
  </w:style>
  <w:style w:type="character" w:styleId="Emphasis">
    <w:name w:val="Emphasis"/>
    <w:basedOn w:val="DefaultParagraphFont"/>
    <w:uiPriority w:val="19"/>
    <w:rsid w:val="001A11FD"/>
    <w:rPr>
      <w:rFonts w:asciiTheme="minorHAnsi" w:hAnsiTheme="minorHAnsi"/>
      <w:i/>
      <w:iCs/>
      <w:color w:val="auto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29"/>
    <w:rsid w:val="001A11FD"/>
    <w:rPr>
      <w:i/>
      <w:iCs/>
      <w:color w:val="F58220" w:themeColor="accent2"/>
    </w:rPr>
  </w:style>
  <w:style w:type="paragraph" w:customStyle="1" w:styleId="ListNumbers">
    <w:name w:val="List Numbers"/>
    <w:basedOn w:val="ListNumber"/>
    <w:qFormat/>
    <w:rsid w:val="00EE2E3D"/>
    <w:rPr>
      <w:rFonts w:cstheme="minorHAnsi"/>
      <w:szCs w:val="24"/>
    </w:rPr>
  </w:style>
  <w:style w:type="paragraph" w:customStyle="1" w:styleId="Instructions">
    <w:name w:val="Instructions"/>
    <w:basedOn w:val="Normal"/>
    <w:qFormat/>
    <w:rsid w:val="00900ACD"/>
    <w:pPr>
      <w:numPr>
        <w:ilvl w:val="1"/>
      </w:numPr>
    </w:pPr>
    <w:rPr>
      <w:rFonts w:eastAsiaTheme="minorEastAsia"/>
      <w:color w:val="FF0000"/>
      <w:spacing w:val="15"/>
    </w:rPr>
  </w:style>
  <w:style w:type="paragraph" w:styleId="ListBullet">
    <w:name w:val="List Bullet"/>
    <w:basedOn w:val="Normal"/>
    <w:uiPriority w:val="99"/>
    <w:semiHidden/>
    <w:unhideWhenUsed/>
    <w:rsid w:val="008A15FB"/>
    <w:pPr>
      <w:numPr>
        <w:numId w:val="1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75FE2"/>
  </w:style>
  <w:style w:type="paragraph" w:styleId="ListNumber">
    <w:name w:val="List Number"/>
    <w:basedOn w:val="Normal"/>
    <w:uiPriority w:val="99"/>
    <w:semiHidden/>
    <w:unhideWhenUsed/>
    <w:rsid w:val="00EE2E3D"/>
    <w:pPr>
      <w:numPr>
        <w:numId w:val="6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7CDE"/>
    <w:rPr>
      <w:color w:val="605E5C"/>
      <w:shd w:val="clear" w:color="auto" w:fill="E1DFDD"/>
    </w:rPr>
  </w:style>
  <w:style w:type="paragraph" w:customStyle="1" w:styleId="BulletNumberings">
    <w:name w:val="Bullet Numberings"/>
    <w:basedOn w:val="Normal"/>
    <w:rsid w:val="00501C31"/>
    <w:pPr>
      <w:numPr>
        <w:numId w:val="14"/>
      </w:numPr>
      <w:spacing w:before="120" w:after="120" w:line="240" w:lineRule="auto"/>
      <w:ind w:left="0" w:firstLine="0"/>
    </w:pPr>
    <w:rPr>
      <w:rFonts w:cstheme="majorHAnsi"/>
      <w:color w:val="000000" w:themeColor="text1"/>
      <w:szCs w:val="56"/>
      <w:lang w:val="en-IN"/>
    </w:rPr>
  </w:style>
  <w:style w:type="paragraph" w:customStyle="1" w:styleId="BulletsHeading">
    <w:name w:val="Bullets Heading"/>
    <w:basedOn w:val="Normal"/>
    <w:rsid w:val="00501C31"/>
    <w:pPr>
      <w:spacing w:before="480" w:after="0" w:line="240" w:lineRule="auto"/>
    </w:pPr>
    <w:rPr>
      <w:rFonts w:cstheme="majorHAnsi"/>
      <w:b/>
      <w:color w:val="000000" w:themeColor="text1"/>
      <w:sz w:val="28"/>
      <w:szCs w:val="56"/>
      <w:lang w:val="en-IN"/>
    </w:rPr>
  </w:style>
  <w:style w:type="paragraph" w:customStyle="1" w:styleId="BulletPoints">
    <w:name w:val="Bullet Points"/>
    <w:basedOn w:val="Normal"/>
    <w:qFormat/>
    <w:rsid w:val="007007AD"/>
    <w:pPr>
      <w:numPr>
        <w:numId w:val="15"/>
      </w:numPr>
      <w:spacing w:before="120" w:after="120" w:line="240" w:lineRule="auto"/>
      <w:ind w:left="180" w:hanging="90"/>
    </w:pPr>
    <w:rPr>
      <w:rFonts w:cstheme="majorHAnsi"/>
      <w:color w:val="000000" w:themeColor="text1"/>
      <w:szCs w:val="56"/>
      <w:lang w:val="en-IN"/>
    </w:rPr>
  </w:style>
  <w:style w:type="character" w:styleId="SubtleReference">
    <w:name w:val="Subtle Reference"/>
    <w:basedOn w:val="DefaultParagraphFont"/>
    <w:uiPriority w:val="30"/>
    <w:rsid w:val="002B5BA2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8"/>
    <w:rsid w:val="002B5BA2"/>
    <w:rPr>
      <w:i/>
      <w:iCs/>
      <w:color w:val="404040" w:themeColor="text1" w:themeTint="BF"/>
    </w:rPr>
  </w:style>
  <w:style w:type="character" w:styleId="Strong">
    <w:name w:val="Strong"/>
    <w:uiPriority w:val="21"/>
    <w:rsid w:val="005D2181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5E2260"/>
    <w:rPr>
      <w:rFonts w:asciiTheme="majorHAnsi" w:eastAsiaTheme="majorEastAsia" w:hAnsiTheme="majorHAnsi" w:cstheme="majorBidi"/>
      <w:color w:val="071C2E" w:themeColor="accent1" w:themeShade="7F"/>
      <w:sz w:val="24"/>
    </w:rPr>
  </w:style>
  <w:style w:type="paragraph" w:customStyle="1" w:styleId="InfoPanel">
    <w:name w:val="Info Panel"/>
    <w:link w:val="InfoPanelChar"/>
    <w:rsid w:val="00F317B6"/>
    <w:pPr>
      <w:spacing w:after="200" w:line="240" w:lineRule="auto"/>
    </w:pPr>
    <w:rPr>
      <w:rFonts w:ascii="Arial" w:hAnsi="Arial"/>
      <w:color w:val="626A70"/>
      <w:lang w:val="en-GB"/>
    </w:rPr>
  </w:style>
  <w:style w:type="character" w:customStyle="1" w:styleId="InfoPanelChar">
    <w:name w:val="Info Panel Char"/>
    <w:basedOn w:val="DefaultParagraphFont"/>
    <w:link w:val="InfoPanel"/>
    <w:rsid w:val="00F317B6"/>
    <w:rPr>
      <w:rFonts w:ascii="Arial" w:hAnsi="Arial"/>
      <w:color w:val="626A70"/>
      <w:lang w:val="en-GB"/>
    </w:rPr>
  </w:style>
  <w:style w:type="table" w:customStyle="1" w:styleId="TableGrid0">
    <w:name w:val="TableGrid"/>
    <w:rsid w:val="00F317B6"/>
    <w:pPr>
      <w:spacing w:after="0" w:line="240" w:lineRule="auto"/>
    </w:pPr>
    <w:rPr>
      <w:rFonts w:eastAsiaTheme="minorEastAsia"/>
      <w:lang w:val="nb-NO" w:eastAsia="nb-N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EF4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0"/>
      <w:lang w:val="lt-LT"/>
    </w:rPr>
  </w:style>
  <w:style w:type="table" w:customStyle="1" w:styleId="TableGrid2">
    <w:name w:val="Table Grid2"/>
    <w:basedOn w:val="TableNormal"/>
    <w:next w:val="TableGrid"/>
    <w:rsid w:val="002A62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\Downloads\WordTemp_SinglePage_LT.DOTX" TargetMode="External"/></Relationships>
</file>

<file path=word/theme/theme1.xml><?xml version="1.0" encoding="utf-8"?>
<a:theme xmlns:a="http://schemas.openxmlformats.org/drawingml/2006/main" name="Columbus theme">
  <a:themeElements>
    <a:clrScheme name="Columbus Colors">
      <a:dk1>
        <a:sysClr val="windowText" lastClr="000000"/>
      </a:dk1>
      <a:lt1>
        <a:sysClr val="window" lastClr="FFFFFF"/>
      </a:lt1>
      <a:dk2>
        <a:srgbClr val="0E3A5E"/>
      </a:dk2>
      <a:lt2>
        <a:srgbClr val="E7E6E6"/>
      </a:lt2>
      <a:accent1>
        <a:srgbClr val="0E3A5E"/>
      </a:accent1>
      <a:accent2>
        <a:srgbClr val="F58220"/>
      </a:accent2>
      <a:accent3>
        <a:srgbClr val="163147"/>
      </a:accent3>
      <a:accent4>
        <a:srgbClr val="064578"/>
      </a:accent4>
      <a:accent5>
        <a:srgbClr val="303842"/>
      </a:accent5>
      <a:accent6>
        <a:srgbClr val="389F9E"/>
      </a:accent6>
      <a:hlink>
        <a:srgbClr val="4682B4"/>
      </a:hlink>
      <a:folHlink>
        <a:srgbClr val="F58220"/>
      </a:folHlink>
    </a:clrScheme>
    <a:fontScheme name="Custom 1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olumbus theme" id="{514540F8-6F3D-4188-B3B2-84B75B221663}" vid="{E92DB6A3-8612-4C58-B96C-B0B2A3FAFE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9245bc-d0d9-4fb7-87f0-8b8cf055660f">
      <Terms xmlns="http://schemas.microsoft.com/office/infopath/2007/PartnerControls"/>
    </lcf76f155ced4ddcb4097134ff3c332f>
    <TaxCatchAll xmlns="d8df4cf6-ad09-4af0-b9cf-c16275e0ac9e" xsi:nil="true"/>
    <MediaLengthInSeconds xmlns="079245bc-d0d9-4fb7-87f0-8b8cf05566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7C2B6C491154DB88935A6B1E6626A" ma:contentTypeVersion="13" ma:contentTypeDescription="Create a new document." ma:contentTypeScope="" ma:versionID="4f0d795a1c0286c90fc0053de70c67a8">
  <xsd:schema xmlns:xsd="http://www.w3.org/2001/XMLSchema" xmlns:xs="http://www.w3.org/2001/XMLSchema" xmlns:p="http://schemas.microsoft.com/office/2006/metadata/properties" xmlns:ns2="079245bc-d0d9-4fb7-87f0-8b8cf055660f" xmlns:ns3="d8df4cf6-ad09-4af0-b9cf-c16275e0ac9e" targetNamespace="http://schemas.microsoft.com/office/2006/metadata/properties" ma:root="true" ma:fieldsID="44ba43b68f720c28edd74466a4a584e5" ns2:_="" ns3:_="">
    <xsd:import namespace="079245bc-d0d9-4fb7-87f0-8b8cf055660f"/>
    <xsd:import namespace="d8df4cf6-ad09-4af0-b9cf-c16275e0ac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245bc-d0d9-4fb7-87f0-8b8cf05566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646502f-017e-411d-b89c-02bb7de1f3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f4cf6-ad09-4af0-b9cf-c16275e0ac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9975a4e-7f56-499f-b341-95e06b3409f3}" ma:internalName="TaxCatchAll" ma:showField="CatchAllData" ma:web="d8df4cf6-ad09-4af0-b9cf-c16275e0ac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87137-2D5C-435A-9469-1DB941C79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D172A2-8DC3-44C7-AEEB-B8C285ACC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C4800-1C02-4B0D-960A-38D4CC53C450}"/>
</file>

<file path=docProps/app.xml><?xml version="1.0" encoding="utf-8"?>
<Properties xmlns="http://schemas.openxmlformats.org/officeDocument/2006/extended-properties" xmlns:vt="http://schemas.openxmlformats.org/officeDocument/2006/docPropsVTypes">
  <Template>WordTemp_SinglePage_LT.DOTX</Template>
  <TotalTime>94</TotalTime>
  <Pages>5</Pages>
  <Words>4017</Words>
  <Characters>2290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[Klientas]</dc:subject>
  <dc:creator>Arnoldas Matusevičius</dc:creator>
  <cp:keywords>[Projekto pavadinimas]</cp:keywords>
  <dc:description/>
  <cp:lastModifiedBy>Vytenis Legas (VLE.COLT)</cp:lastModifiedBy>
  <cp:revision>25</cp:revision>
  <cp:lastPrinted>2019-03-11T10:51:00Z</cp:lastPrinted>
  <dcterms:created xsi:type="dcterms:W3CDTF">2021-07-07T06:05:00Z</dcterms:created>
  <dcterms:modified xsi:type="dcterms:W3CDTF">2023-07-11T11:57:00Z</dcterms:modified>
  <cp:category>[Projekto numeris]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0x010100AD27C2B6C491154DB88935A6B1E6626A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